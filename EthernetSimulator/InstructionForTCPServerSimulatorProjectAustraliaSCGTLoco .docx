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64B1" w14:textId="678E0E3B" w:rsidR="00A1459F" w:rsidRPr="00B92E1C" w:rsidRDefault="00D44874" w:rsidP="003F6CF3">
      <w:pPr>
        <w:pStyle w:val="Titel1"/>
        <w:rPr>
          <w:rFonts w:eastAsia="MS Mincho"/>
          <w:sz w:val="36"/>
          <w:szCs w:val="36"/>
          <w:lang w:val="en-US"/>
        </w:rPr>
      </w:pPr>
      <w:r>
        <w:rPr>
          <w:rFonts w:eastAsia="MS Mincho"/>
          <w:sz w:val="36"/>
          <w:szCs w:val="36"/>
          <w:lang w:val="en-US"/>
        </w:rPr>
        <w:t xml:space="preserve">Instruction </w:t>
      </w:r>
      <w:proofErr w:type="gramStart"/>
      <w:r>
        <w:rPr>
          <w:rFonts w:eastAsia="MS Mincho"/>
          <w:sz w:val="36"/>
          <w:szCs w:val="36"/>
          <w:lang w:val="en-US"/>
        </w:rPr>
        <w:t>For</w:t>
      </w:r>
      <w:proofErr w:type="gramEnd"/>
      <w:r>
        <w:rPr>
          <w:rFonts w:eastAsia="MS Mincho"/>
          <w:sz w:val="36"/>
          <w:szCs w:val="36"/>
          <w:lang w:val="en-US"/>
        </w:rPr>
        <w:t xml:space="preserve"> TCP Server Simulator</w:t>
      </w:r>
      <w:r w:rsidR="00B8646E">
        <w:rPr>
          <w:rFonts w:eastAsia="MS Mincho"/>
          <w:sz w:val="36"/>
          <w:szCs w:val="36"/>
          <w:lang w:val="en-US"/>
        </w:rPr>
        <w:t xml:space="preserve"> – Australia SCG Loco</w:t>
      </w:r>
    </w:p>
    <w:p w14:paraId="039F993F" w14:textId="77777777" w:rsidR="00A1459F" w:rsidRPr="00B92E1C" w:rsidRDefault="00A1459F" w:rsidP="003F6CF3">
      <w:pPr>
        <w:pStyle w:val="Abstract"/>
        <w:rPr>
          <w:lang w:val="en-US"/>
        </w:rPr>
      </w:pPr>
      <w:r w:rsidRPr="00B92E1C">
        <w:rPr>
          <w:lang w:val="en-US"/>
        </w:rPr>
        <w:t>Abstract</w:t>
      </w:r>
    </w:p>
    <w:p w14:paraId="18F25BCE" w14:textId="30FCC58F" w:rsidR="00B8646E" w:rsidRPr="00B8646E" w:rsidRDefault="00B8646E" w:rsidP="00B8646E">
      <w:pPr>
        <w:pStyle w:val="AbstractText"/>
        <w:rPr>
          <w:rFonts w:eastAsia="MS Mincho"/>
          <w:lang w:val="en-US"/>
        </w:rPr>
      </w:pPr>
      <w:r>
        <w:rPr>
          <w:rFonts w:eastAsia="MS Mincho"/>
          <w:lang w:val="en-US"/>
        </w:rPr>
        <w:t>This Instruction brings how to use the TCP Server Simulator for the Project Australia SCG Loco.</w:t>
      </w:r>
    </w:p>
    <w:p w14:paraId="0222D6A0" w14:textId="425A7A8F" w:rsidR="00A1459F" w:rsidRPr="00945EF4" w:rsidRDefault="00165EF5" w:rsidP="00B8646E">
      <w:pPr>
        <w:pStyle w:val="ac"/>
        <w:ind w:firstLineChars="50" w:firstLine="141"/>
        <w:rPr>
          <w:lang w:val="en-US"/>
        </w:rPr>
      </w:pPr>
      <w:r>
        <w:rPr>
          <w:rFonts w:eastAsia="MS Mincho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B32C7B7" wp14:editId="76FDF00E">
            <wp:simplePos x="0" y="0"/>
            <wp:positionH relativeFrom="margin">
              <wp:posOffset>2327275</wp:posOffset>
            </wp:positionH>
            <wp:positionV relativeFrom="paragraph">
              <wp:posOffset>2797810</wp:posOffset>
            </wp:positionV>
            <wp:extent cx="3697317" cy="288607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alidity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17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S Mincho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83D7AF4" wp14:editId="142575E9">
            <wp:simplePos x="0" y="0"/>
            <wp:positionH relativeFrom="column">
              <wp:posOffset>89535</wp:posOffset>
            </wp:positionH>
            <wp:positionV relativeFrom="paragraph">
              <wp:posOffset>683260</wp:posOffset>
            </wp:positionV>
            <wp:extent cx="3473917" cy="27051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in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91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CF3" w:rsidRPr="00945EF4">
        <w:rPr>
          <w:rFonts w:eastAsia="MS Mincho"/>
          <w:lang w:val="en-US"/>
        </w:rPr>
        <w:br w:type="page"/>
      </w:r>
      <w:r w:rsidR="00A1459F" w:rsidRPr="00945EF4">
        <w:rPr>
          <w:lang w:val="en-US"/>
        </w:rPr>
        <w:lastRenderedPageBreak/>
        <w:t>Version History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7"/>
        <w:gridCol w:w="5273"/>
        <w:gridCol w:w="1701"/>
        <w:gridCol w:w="1559"/>
      </w:tblGrid>
      <w:tr w:rsidR="00A1459F" w:rsidRPr="00E843BF" w14:paraId="17CFE805" w14:textId="77777777" w:rsidTr="00A1459F">
        <w:trPr>
          <w:cantSplit/>
          <w:trHeight w:hRule="exact" w:val="480"/>
          <w:tblHeader/>
        </w:trPr>
        <w:tc>
          <w:tcPr>
            <w:tcW w:w="1247" w:type="dxa"/>
            <w:shd w:val="clear" w:color="auto" w:fill="FFCC00"/>
            <w:vAlign w:val="center"/>
          </w:tcPr>
          <w:p w14:paraId="0D9056ED" w14:textId="77777777" w:rsidR="00A1459F" w:rsidRPr="00E843BF" w:rsidRDefault="00A1459F" w:rsidP="00A1459F">
            <w:r w:rsidRPr="00E843BF">
              <w:t>Revision</w:t>
            </w:r>
          </w:p>
        </w:tc>
        <w:tc>
          <w:tcPr>
            <w:tcW w:w="5273" w:type="dxa"/>
            <w:shd w:val="clear" w:color="auto" w:fill="FFCC00"/>
            <w:vAlign w:val="center"/>
          </w:tcPr>
          <w:p w14:paraId="7563684F" w14:textId="3A298221" w:rsidR="00A1459F" w:rsidRPr="00E843BF" w:rsidRDefault="00B92E1C" w:rsidP="00A1459F">
            <w:r w:rsidRPr="00B92E1C">
              <w:t>Issues / changes</w:t>
            </w:r>
          </w:p>
        </w:tc>
        <w:tc>
          <w:tcPr>
            <w:tcW w:w="1701" w:type="dxa"/>
            <w:shd w:val="clear" w:color="auto" w:fill="FFCC00"/>
            <w:vAlign w:val="center"/>
          </w:tcPr>
          <w:p w14:paraId="01A5A7F9" w14:textId="29961670" w:rsidR="00A1459F" w:rsidRPr="00E843BF" w:rsidRDefault="00B92E1C" w:rsidP="00A1459F">
            <w:r w:rsidRPr="00B92E1C">
              <w:t>creator</w:t>
            </w:r>
          </w:p>
        </w:tc>
        <w:tc>
          <w:tcPr>
            <w:tcW w:w="1559" w:type="dxa"/>
            <w:shd w:val="clear" w:color="auto" w:fill="FFCC00"/>
            <w:vAlign w:val="center"/>
          </w:tcPr>
          <w:p w14:paraId="4B29A5F1" w14:textId="77777777" w:rsidR="00A1459F" w:rsidRPr="00E843BF" w:rsidRDefault="00A1459F" w:rsidP="00A1459F">
            <w:r w:rsidRPr="00E843BF">
              <w:t>Date</w:t>
            </w:r>
          </w:p>
        </w:tc>
      </w:tr>
      <w:tr w:rsidR="00A1459F" w:rsidRPr="00E843BF" w14:paraId="7B98F281" w14:textId="77777777" w:rsidTr="00A1459F">
        <w:trPr>
          <w:cantSplit/>
          <w:trHeight w:val="480"/>
        </w:trPr>
        <w:tc>
          <w:tcPr>
            <w:tcW w:w="1247" w:type="dxa"/>
            <w:vAlign w:val="center"/>
          </w:tcPr>
          <w:p w14:paraId="1E04C21D" w14:textId="77777777" w:rsidR="00A1459F" w:rsidRPr="00E843BF" w:rsidRDefault="00A1459F" w:rsidP="00A1459F">
            <w:r w:rsidRPr="00E843BF">
              <w:t>A00</w:t>
            </w:r>
          </w:p>
        </w:tc>
        <w:tc>
          <w:tcPr>
            <w:tcW w:w="5273" w:type="dxa"/>
            <w:vAlign w:val="center"/>
          </w:tcPr>
          <w:p w14:paraId="37979226" w14:textId="67186857" w:rsidR="00A1459F" w:rsidRPr="00E843BF" w:rsidRDefault="00B8646E" w:rsidP="00A1459F">
            <w:r>
              <w:rPr>
                <w:rFonts w:hint="eastAsia"/>
              </w:rPr>
              <w:t>F</w:t>
            </w:r>
            <w:r>
              <w:t xml:space="preserve">irst </w:t>
            </w:r>
            <w:proofErr w:type="spellStart"/>
            <w:r>
              <w:t>Creation</w:t>
            </w:r>
            <w:proofErr w:type="spellEnd"/>
          </w:p>
        </w:tc>
        <w:tc>
          <w:tcPr>
            <w:tcW w:w="1701" w:type="dxa"/>
            <w:vAlign w:val="center"/>
          </w:tcPr>
          <w:p w14:paraId="4CCE9DCF" w14:textId="581380A6" w:rsidR="00A1459F" w:rsidRPr="00E843BF" w:rsidRDefault="00B8646E" w:rsidP="00A1459F">
            <w:r>
              <w:t>Vincent Zhao</w:t>
            </w:r>
          </w:p>
        </w:tc>
        <w:tc>
          <w:tcPr>
            <w:tcW w:w="1559" w:type="dxa"/>
            <w:vAlign w:val="center"/>
          </w:tcPr>
          <w:p w14:paraId="2D88FE85" w14:textId="6277AEC3" w:rsidR="00A1459F" w:rsidRPr="00E843BF" w:rsidRDefault="00B8646E" w:rsidP="00A1459F">
            <w:r>
              <w:t>12</w:t>
            </w:r>
            <w:r w:rsidR="00A1459F" w:rsidRPr="00E843BF">
              <w:t>.</w:t>
            </w:r>
            <w:r>
              <w:t>11</w:t>
            </w:r>
            <w:r w:rsidR="00A1459F" w:rsidRPr="00E843BF">
              <w:t>.20</w:t>
            </w:r>
            <w:r>
              <w:t>20</w:t>
            </w:r>
          </w:p>
        </w:tc>
      </w:tr>
      <w:tr w:rsidR="00A1459F" w:rsidRPr="00E843BF" w14:paraId="1F894FC4" w14:textId="77777777" w:rsidTr="00A1459F">
        <w:trPr>
          <w:cantSplit/>
          <w:trHeight w:val="480"/>
        </w:trPr>
        <w:tc>
          <w:tcPr>
            <w:tcW w:w="1247" w:type="dxa"/>
            <w:vAlign w:val="center"/>
          </w:tcPr>
          <w:p w14:paraId="359C35ED" w14:textId="1FB70019" w:rsidR="00A1459F" w:rsidRPr="00E843BF" w:rsidRDefault="00A1459F" w:rsidP="00A1459F"/>
        </w:tc>
        <w:tc>
          <w:tcPr>
            <w:tcW w:w="5273" w:type="dxa"/>
            <w:vAlign w:val="center"/>
          </w:tcPr>
          <w:p w14:paraId="44CD90B3" w14:textId="295E3F81" w:rsidR="00A1459F" w:rsidRPr="00E843BF" w:rsidRDefault="00A1459F" w:rsidP="00A1459F"/>
        </w:tc>
        <w:tc>
          <w:tcPr>
            <w:tcW w:w="1701" w:type="dxa"/>
            <w:vAlign w:val="center"/>
          </w:tcPr>
          <w:p w14:paraId="1D35076F" w14:textId="226F7813" w:rsidR="00A1459F" w:rsidRPr="00E843BF" w:rsidRDefault="00A1459F" w:rsidP="00A1459F"/>
        </w:tc>
        <w:tc>
          <w:tcPr>
            <w:tcW w:w="1559" w:type="dxa"/>
            <w:vAlign w:val="center"/>
          </w:tcPr>
          <w:p w14:paraId="166AF017" w14:textId="18FFA527" w:rsidR="00A1459F" w:rsidRPr="00E843BF" w:rsidRDefault="00A1459F" w:rsidP="00A1459F"/>
        </w:tc>
      </w:tr>
      <w:tr w:rsidR="00A1459F" w:rsidRPr="00E843BF" w14:paraId="6DF3ABEC" w14:textId="77777777" w:rsidTr="00A1459F">
        <w:trPr>
          <w:cantSplit/>
          <w:trHeight w:val="480"/>
        </w:trPr>
        <w:tc>
          <w:tcPr>
            <w:tcW w:w="1247" w:type="dxa"/>
            <w:vAlign w:val="center"/>
          </w:tcPr>
          <w:p w14:paraId="71C5C886" w14:textId="07C37AF1" w:rsidR="00A1459F" w:rsidRPr="00E843BF" w:rsidRDefault="00A1459F" w:rsidP="00A1459F"/>
        </w:tc>
        <w:tc>
          <w:tcPr>
            <w:tcW w:w="5273" w:type="dxa"/>
            <w:vAlign w:val="center"/>
          </w:tcPr>
          <w:p w14:paraId="4BAAB0F8" w14:textId="7AE39476" w:rsidR="00A1459F" w:rsidRPr="00E843BF" w:rsidRDefault="00A1459F" w:rsidP="00A1459F"/>
        </w:tc>
        <w:tc>
          <w:tcPr>
            <w:tcW w:w="1701" w:type="dxa"/>
            <w:vAlign w:val="center"/>
          </w:tcPr>
          <w:p w14:paraId="6E53F055" w14:textId="634C22E5" w:rsidR="00A1459F" w:rsidRPr="00E843BF" w:rsidRDefault="00A1459F" w:rsidP="00A1459F"/>
        </w:tc>
        <w:tc>
          <w:tcPr>
            <w:tcW w:w="1559" w:type="dxa"/>
            <w:vAlign w:val="center"/>
          </w:tcPr>
          <w:p w14:paraId="2537EFB5" w14:textId="4A8B7674" w:rsidR="00A1459F" w:rsidRPr="00E843BF" w:rsidRDefault="00A1459F" w:rsidP="00A1459F"/>
        </w:tc>
      </w:tr>
      <w:tr w:rsidR="00A1459F" w:rsidRPr="00E843BF" w14:paraId="12146AAA" w14:textId="77777777" w:rsidTr="00A1459F">
        <w:trPr>
          <w:cantSplit/>
          <w:trHeight w:val="480"/>
        </w:trPr>
        <w:tc>
          <w:tcPr>
            <w:tcW w:w="1247" w:type="dxa"/>
            <w:vAlign w:val="center"/>
          </w:tcPr>
          <w:p w14:paraId="38176D47" w14:textId="6D6F93E0" w:rsidR="00A1459F" w:rsidRPr="00E843BF" w:rsidRDefault="00A1459F" w:rsidP="00A1459F"/>
        </w:tc>
        <w:tc>
          <w:tcPr>
            <w:tcW w:w="5273" w:type="dxa"/>
            <w:vAlign w:val="center"/>
          </w:tcPr>
          <w:p w14:paraId="75C81009" w14:textId="39077065" w:rsidR="00A1459F" w:rsidRPr="00E843BF" w:rsidRDefault="00A1459F" w:rsidP="00A1459F"/>
        </w:tc>
        <w:tc>
          <w:tcPr>
            <w:tcW w:w="1701" w:type="dxa"/>
            <w:vAlign w:val="center"/>
          </w:tcPr>
          <w:p w14:paraId="171C21E8" w14:textId="298D9E87" w:rsidR="00A1459F" w:rsidRPr="00E843BF" w:rsidRDefault="00A1459F" w:rsidP="00A1459F"/>
        </w:tc>
        <w:tc>
          <w:tcPr>
            <w:tcW w:w="1559" w:type="dxa"/>
            <w:vAlign w:val="center"/>
          </w:tcPr>
          <w:p w14:paraId="2D4D85D8" w14:textId="71501DA1" w:rsidR="00A1459F" w:rsidRPr="00E843BF" w:rsidRDefault="00A1459F" w:rsidP="00A1459F"/>
        </w:tc>
      </w:tr>
      <w:tr w:rsidR="00CD4554" w:rsidRPr="00E843BF" w14:paraId="66891247" w14:textId="77777777" w:rsidTr="00A1459F">
        <w:trPr>
          <w:cantSplit/>
          <w:trHeight w:val="480"/>
        </w:trPr>
        <w:tc>
          <w:tcPr>
            <w:tcW w:w="1247" w:type="dxa"/>
            <w:vAlign w:val="center"/>
          </w:tcPr>
          <w:p w14:paraId="344CC244" w14:textId="657F6317" w:rsidR="00CD4554" w:rsidRDefault="00CD4554" w:rsidP="00A1459F"/>
        </w:tc>
        <w:tc>
          <w:tcPr>
            <w:tcW w:w="5273" w:type="dxa"/>
            <w:vAlign w:val="center"/>
          </w:tcPr>
          <w:p w14:paraId="7FC5819E" w14:textId="0F2DA77F" w:rsidR="00CD4554" w:rsidRDefault="00CD4554" w:rsidP="00A1459F"/>
        </w:tc>
        <w:tc>
          <w:tcPr>
            <w:tcW w:w="1701" w:type="dxa"/>
            <w:vAlign w:val="center"/>
          </w:tcPr>
          <w:p w14:paraId="570A7F36" w14:textId="5DDD55B3" w:rsidR="00CD4554" w:rsidRDefault="00CD4554" w:rsidP="00A1459F"/>
        </w:tc>
        <w:tc>
          <w:tcPr>
            <w:tcW w:w="1559" w:type="dxa"/>
            <w:vAlign w:val="center"/>
          </w:tcPr>
          <w:p w14:paraId="48BF1B59" w14:textId="6C88F9A0" w:rsidR="00CD4554" w:rsidRDefault="00CD4554" w:rsidP="00A1459F"/>
        </w:tc>
      </w:tr>
    </w:tbl>
    <w:p w14:paraId="3EDE1B2C" w14:textId="2E67C718" w:rsidR="00A1459F" w:rsidRPr="00E843BF" w:rsidRDefault="00A1459F" w:rsidP="00B8646E">
      <w:pPr>
        <w:pStyle w:val="TabelHeader"/>
        <w:rPr>
          <w:rFonts w:eastAsia="MS Mincho"/>
        </w:rPr>
      </w:pPr>
      <w:r w:rsidRPr="00E843BF">
        <w:rPr>
          <w:lang w:val="de-CH"/>
        </w:rPr>
        <w:br w:type="page"/>
      </w:r>
      <w:r w:rsidR="00B92E1C" w:rsidRPr="00B92E1C">
        <w:rPr>
          <w:rFonts w:eastAsia="MS Mincho"/>
          <w:sz w:val="24"/>
          <w:szCs w:val="24"/>
          <w:lang w:val="de-CH"/>
        </w:rPr>
        <w:lastRenderedPageBreak/>
        <w:t xml:space="preserve">Table </w:t>
      </w:r>
      <w:proofErr w:type="spellStart"/>
      <w:r w:rsidR="00B92E1C" w:rsidRPr="00B92E1C">
        <w:rPr>
          <w:rFonts w:eastAsia="MS Mincho"/>
          <w:sz w:val="24"/>
          <w:szCs w:val="24"/>
          <w:lang w:val="de-CH"/>
        </w:rPr>
        <w:t>of</w:t>
      </w:r>
      <w:proofErr w:type="spellEnd"/>
      <w:r w:rsidR="00B92E1C" w:rsidRPr="00B92E1C">
        <w:rPr>
          <w:rFonts w:eastAsia="MS Mincho"/>
          <w:sz w:val="24"/>
          <w:szCs w:val="24"/>
          <w:lang w:val="de-CH"/>
        </w:rPr>
        <w:t xml:space="preserve"> Contents</w:t>
      </w:r>
    </w:p>
    <w:p w14:paraId="69C536A2" w14:textId="77777777" w:rsidR="00A1459F" w:rsidRPr="00E843BF" w:rsidRDefault="00A1459F" w:rsidP="00A1459F">
      <w:pPr>
        <w:rPr>
          <w:rFonts w:eastAsia="MS Mincho"/>
        </w:rPr>
      </w:pPr>
    </w:p>
    <w:p w14:paraId="01DA5BEC" w14:textId="369450E7" w:rsidR="00102604" w:rsidRDefault="00F64D2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rFonts w:eastAsia="MS Mincho"/>
          <w:b w:val="0"/>
          <w:bCs w:val="0"/>
          <w:caps w:val="0"/>
        </w:rPr>
        <w:fldChar w:fldCharType="begin"/>
      </w:r>
      <w:r>
        <w:rPr>
          <w:rFonts w:eastAsia="MS Mincho"/>
          <w:b w:val="0"/>
          <w:bCs w:val="0"/>
          <w:caps w:val="0"/>
        </w:rPr>
        <w:instrText xml:space="preserve"> TOC \o "1-3" \h \z \u </w:instrText>
      </w:r>
      <w:r>
        <w:rPr>
          <w:rFonts w:eastAsia="MS Mincho"/>
          <w:b w:val="0"/>
          <w:bCs w:val="0"/>
          <w:caps w:val="0"/>
        </w:rPr>
        <w:fldChar w:fldCharType="separate"/>
      </w:r>
      <w:hyperlink w:anchor="_Toc56078992" w:history="1">
        <w:r w:rsidR="00102604" w:rsidRPr="00050C22">
          <w:rPr>
            <w:rStyle w:val="ae"/>
            <w:rFonts w:eastAsia="MS Mincho"/>
            <w:noProof/>
          </w:rPr>
          <w:t>1</w:t>
        </w:r>
        <w:r w:rsidR="001026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</w:rPr>
          <w:t>To have the Simulator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_Toc56078992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5</w:t>
        </w:r>
        <w:r w:rsidR="00102604">
          <w:rPr>
            <w:noProof/>
            <w:webHidden/>
          </w:rPr>
          <w:fldChar w:fldCharType="end"/>
        </w:r>
      </w:hyperlink>
    </w:p>
    <w:p w14:paraId="31052754" w14:textId="4B88C7DA" w:rsidR="00102604" w:rsidRDefault="009A64B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6078993" w:history="1">
        <w:r w:rsidR="00102604" w:rsidRPr="00050C22">
          <w:rPr>
            <w:rStyle w:val="ae"/>
            <w:noProof/>
          </w:rPr>
          <w:t>1.1</w:t>
        </w:r>
        <w:r w:rsidR="001026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</w:rPr>
          <w:t>How to Install/Compile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_Toc56078993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5</w:t>
        </w:r>
        <w:r w:rsidR="00102604">
          <w:rPr>
            <w:noProof/>
            <w:webHidden/>
          </w:rPr>
          <w:fldChar w:fldCharType="end"/>
        </w:r>
      </w:hyperlink>
    </w:p>
    <w:p w14:paraId="2DC29D02" w14:textId="7B9F8C09" w:rsidR="00102604" w:rsidRDefault="009A64B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6078994" w:history="1">
        <w:r w:rsidR="00102604" w:rsidRPr="00050C22">
          <w:rPr>
            <w:rStyle w:val="ae"/>
            <w:rFonts w:eastAsia="MS Mincho"/>
            <w:noProof/>
          </w:rPr>
          <w:t>1.2</w:t>
        </w:r>
        <w:r w:rsidR="001026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</w:rPr>
          <w:t>Linux File List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_Toc56078994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5</w:t>
        </w:r>
        <w:r w:rsidR="00102604">
          <w:rPr>
            <w:noProof/>
            <w:webHidden/>
          </w:rPr>
          <w:fldChar w:fldCharType="end"/>
        </w:r>
      </w:hyperlink>
    </w:p>
    <w:p w14:paraId="1E0E17E4" w14:textId="66B88840" w:rsidR="00102604" w:rsidRDefault="009A64B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6078995" w:history="1">
        <w:r w:rsidR="00102604" w:rsidRPr="00050C22">
          <w:rPr>
            <w:rStyle w:val="ae"/>
            <w:rFonts w:eastAsia="MS Mincho"/>
            <w:noProof/>
          </w:rPr>
          <w:t>1.3</w:t>
        </w:r>
        <w:r w:rsidR="001026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</w:rPr>
          <w:t>Windows File List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_Toc56078995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5</w:t>
        </w:r>
        <w:r w:rsidR="00102604">
          <w:rPr>
            <w:noProof/>
            <w:webHidden/>
          </w:rPr>
          <w:fldChar w:fldCharType="end"/>
        </w:r>
      </w:hyperlink>
    </w:p>
    <w:p w14:paraId="1DB74838" w14:textId="41B5B0C9" w:rsidR="00102604" w:rsidRDefault="009A64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6078996" w:history="1">
        <w:r w:rsidR="00102604" w:rsidRPr="00050C22">
          <w:rPr>
            <w:rStyle w:val="ae"/>
            <w:rFonts w:eastAsia="MS Mincho"/>
            <w:noProof/>
            <w:lang w:val="en-US"/>
          </w:rPr>
          <w:t>2</w:t>
        </w:r>
        <w:r w:rsidR="001026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  <w:lang w:val="en-US"/>
          </w:rPr>
          <w:t>What the Simulator can do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_Toc56078996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6</w:t>
        </w:r>
        <w:r w:rsidR="00102604">
          <w:rPr>
            <w:noProof/>
            <w:webHidden/>
          </w:rPr>
          <w:fldChar w:fldCharType="end"/>
        </w:r>
      </w:hyperlink>
    </w:p>
    <w:p w14:paraId="1B5A3D46" w14:textId="412A3BC8" w:rsidR="00102604" w:rsidRDefault="009A64B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6078997" w:history="1">
        <w:r w:rsidR="00102604" w:rsidRPr="00050C22">
          <w:rPr>
            <w:rStyle w:val="ae"/>
            <w:rFonts w:eastAsia="MS Mincho"/>
            <w:noProof/>
          </w:rPr>
          <w:t>2.1</w:t>
        </w:r>
        <w:r w:rsidR="001026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</w:rPr>
          <w:t>Raw data Mode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_Toc56078997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6</w:t>
        </w:r>
        <w:r w:rsidR="00102604">
          <w:rPr>
            <w:noProof/>
            <w:webHidden/>
          </w:rPr>
          <w:fldChar w:fldCharType="end"/>
        </w:r>
      </w:hyperlink>
    </w:p>
    <w:p w14:paraId="6FED715B" w14:textId="77F7EC58" w:rsidR="00102604" w:rsidRDefault="009A64BC">
      <w:pPr>
        <w:pStyle w:val="TOC3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 w:eastAsia="zh-CN"/>
        </w:rPr>
      </w:pPr>
      <w:hyperlink w:anchor="_Toc56078998" w:history="1">
        <w:r w:rsidR="00102604" w:rsidRPr="00050C22">
          <w:rPr>
            <w:rStyle w:val="ae"/>
            <w:noProof/>
            <w:lang w:val="en-US"/>
          </w:rPr>
          <w:t>2.1.1</w:t>
        </w:r>
        <w:r w:rsidR="00102604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noProof/>
            <w:lang w:val="en-US"/>
          </w:rPr>
          <w:t>To Connect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_Toc56078998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6</w:t>
        </w:r>
        <w:r w:rsidR="00102604">
          <w:rPr>
            <w:noProof/>
            <w:webHidden/>
          </w:rPr>
          <w:fldChar w:fldCharType="end"/>
        </w:r>
      </w:hyperlink>
    </w:p>
    <w:p w14:paraId="0322A27A" w14:textId="5EACEAAE" w:rsidR="00102604" w:rsidRDefault="009A64BC">
      <w:pPr>
        <w:pStyle w:val="TOC3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 w:eastAsia="zh-CN"/>
        </w:rPr>
      </w:pPr>
      <w:hyperlink w:anchor="_Toc56078999" w:history="1">
        <w:r w:rsidR="00102604" w:rsidRPr="00050C22">
          <w:rPr>
            <w:rStyle w:val="ae"/>
            <w:noProof/>
            <w:lang w:val="en-US"/>
          </w:rPr>
          <w:t>2.1.2</w:t>
        </w:r>
        <w:r w:rsidR="00102604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noProof/>
            <w:lang w:val="en-US"/>
          </w:rPr>
          <w:t>The Validity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_Toc56078999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7</w:t>
        </w:r>
        <w:r w:rsidR="00102604">
          <w:rPr>
            <w:noProof/>
            <w:webHidden/>
          </w:rPr>
          <w:fldChar w:fldCharType="end"/>
        </w:r>
      </w:hyperlink>
    </w:p>
    <w:p w14:paraId="62BFE3E1" w14:textId="38242EAF" w:rsidR="00102604" w:rsidRDefault="009A64B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6079000" w:history="1">
        <w:r w:rsidR="00102604" w:rsidRPr="00050C22">
          <w:rPr>
            <w:rStyle w:val="ae"/>
            <w:rFonts w:eastAsia="MS Mincho"/>
            <w:noProof/>
          </w:rPr>
          <w:t>2.2</w:t>
        </w:r>
        <w:r w:rsidR="001026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</w:rPr>
          <w:t>Data type specified Mode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_Toc56079000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8</w:t>
        </w:r>
        <w:r w:rsidR="00102604">
          <w:rPr>
            <w:noProof/>
            <w:webHidden/>
          </w:rPr>
          <w:fldChar w:fldCharType="end"/>
        </w:r>
      </w:hyperlink>
    </w:p>
    <w:p w14:paraId="76962C78" w14:textId="59314C73" w:rsidR="00102604" w:rsidRDefault="009A64BC">
      <w:pPr>
        <w:pStyle w:val="TOC3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 w:eastAsia="zh-CN"/>
        </w:rPr>
      </w:pPr>
      <w:hyperlink w:anchor="_Toc56079001" w:history="1">
        <w:r w:rsidR="00102604" w:rsidRPr="00050C22">
          <w:rPr>
            <w:rStyle w:val="ae"/>
            <w:noProof/>
            <w:lang w:val="en-US"/>
          </w:rPr>
          <w:t>2.2.1</w:t>
        </w:r>
        <w:r w:rsidR="00102604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noProof/>
            <w:lang w:val="en-US"/>
          </w:rPr>
          <w:t>How to Import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_Toc56079001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8</w:t>
        </w:r>
        <w:r w:rsidR="00102604">
          <w:rPr>
            <w:noProof/>
            <w:webHidden/>
          </w:rPr>
          <w:fldChar w:fldCharType="end"/>
        </w:r>
      </w:hyperlink>
    </w:p>
    <w:p w14:paraId="7A34E07D" w14:textId="609708D0" w:rsidR="00102604" w:rsidRDefault="009A64BC">
      <w:pPr>
        <w:pStyle w:val="TOC3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 w:eastAsia="zh-CN"/>
        </w:rPr>
      </w:pPr>
      <w:hyperlink w:anchor="_Toc56079002" w:history="1">
        <w:r w:rsidR="00102604" w:rsidRPr="00050C22">
          <w:rPr>
            <w:rStyle w:val="ae"/>
            <w:noProof/>
            <w:lang w:val="en-US"/>
          </w:rPr>
          <w:t>2.2.2</w:t>
        </w:r>
        <w:r w:rsidR="00102604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noProof/>
            <w:lang w:val="en-US"/>
          </w:rPr>
          <w:t>Supported File Type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_Toc56079002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8</w:t>
        </w:r>
        <w:r w:rsidR="00102604">
          <w:rPr>
            <w:noProof/>
            <w:webHidden/>
          </w:rPr>
          <w:fldChar w:fldCharType="end"/>
        </w:r>
      </w:hyperlink>
    </w:p>
    <w:p w14:paraId="59952700" w14:textId="134B2B17" w:rsidR="00102604" w:rsidRDefault="009A64BC">
      <w:pPr>
        <w:pStyle w:val="TOC3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 w:eastAsia="zh-CN"/>
        </w:rPr>
      </w:pPr>
      <w:hyperlink w:anchor="_Toc56079003" w:history="1">
        <w:r w:rsidR="00102604" w:rsidRPr="00050C22">
          <w:rPr>
            <w:rStyle w:val="ae"/>
            <w:noProof/>
            <w:lang w:val="en-US"/>
          </w:rPr>
          <w:t>2.2.3</w:t>
        </w:r>
        <w:r w:rsidR="00102604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noProof/>
            <w:lang w:val="en-US"/>
          </w:rPr>
          <w:t>Rule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_Toc56079003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8</w:t>
        </w:r>
        <w:r w:rsidR="00102604">
          <w:rPr>
            <w:noProof/>
            <w:webHidden/>
          </w:rPr>
          <w:fldChar w:fldCharType="end"/>
        </w:r>
      </w:hyperlink>
    </w:p>
    <w:p w14:paraId="4A061420" w14:textId="78233E2E" w:rsidR="00102604" w:rsidRDefault="009A64BC">
      <w:pPr>
        <w:pStyle w:val="TOC3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 w:eastAsia="zh-CN"/>
        </w:rPr>
      </w:pPr>
      <w:hyperlink w:anchor="_Toc56079004" w:history="1">
        <w:r w:rsidR="00102604" w:rsidRPr="00050C22">
          <w:rPr>
            <w:rStyle w:val="ae"/>
            <w:noProof/>
            <w:lang w:val="en-US"/>
          </w:rPr>
          <w:t>2.2.4</w:t>
        </w:r>
        <w:r w:rsidR="00102604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noProof/>
            <w:lang w:val="en-US"/>
          </w:rPr>
          <w:t>File example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_Toc56079004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9</w:t>
        </w:r>
        <w:r w:rsidR="00102604">
          <w:rPr>
            <w:noProof/>
            <w:webHidden/>
          </w:rPr>
          <w:fldChar w:fldCharType="end"/>
        </w:r>
      </w:hyperlink>
    </w:p>
    <w:p w14:paraId="663EE365" w14:textId="14AC3650" w:rsidR="00102604" w:rsidRDefault="009A64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6079005" w:history="1">
        <w:r w:rsidR="00102604" w:rsidRPr="00050C22">
          <w:rPr>
            <w:rStyle w:val="ae"/>
            <w:rFonts w:eastAsia="MS Mincho"/>
            <w:noProof/>
          </w:rPr>
          <w:t>3</w:t>
        </w:r>
        <w:r w:rsidR="001026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02604" w:rsidRPr="00050C22">
          <w:rPr>
            <w:rStyle w:val="ae"/>
            <w:rFonts w:eastAsia="MS Mincho"/>
            <w:noProof/>
          </w:rPr>
          <w:t>Incoming Features</w:t>
        </w:r>
        <w:r w:rsidR="00102604">
          <w:rPr>
            <w:noProof/>
            <w:webHidden/>
          </w:rPr>
          <w:tab/>
        </w:r>
        <w:r w:rsidR="00102604">
          <w:rPr>
            <w:noProof/>
            <w:webHidden/>
          </w:rPr>
          <w:fldChar w:fldCharType="begin"/>
        </w:r>
        <w:r w:rsidR="00102604">
          <w:rPr>
            <w:noProof/>
            <w:webHidden/>
          </w:rPr>
          <w:instrText xml:space="preserve"> PAGEREF _Toc56079005 \h </w:instrText>
        </w:r>
        <w:r w:rsidR="00102604">
          <w:rPr>
            <w:noProof/>
            <w:webHidden/>
          </w:rPr>
        </w:r>
        <w:r w:rsidR="00102604">
          <w:rPr>
            <w:noProof/>
            <w:webHidden/>
          </w:rPr>
          <w:fldChar w:fldCharType="separate"/>
        </w:r>
        <w:r w:rsidR="00102604">
          <w:rPr>
            <w:noProof/>
            <w:webHidden/>
          </w:rPr>
          <w:t>10</w:t>
        </w:r>
        <w:r w:rsidR="00102604">
          <w:rPr>
            <w:noProof/>
            <w:webHidden/>
          </w:rPr>
          <w:fldChar w:fldCharType="end"/>
        </w:r>
      </w:hyperlink>
    </w:p>
    <w:p w14:paraId="178C8498" w14:textId="20F8BF94" w:rsidR="003F6CF3" w:rsidRPr="00E843BF" w:rsidRDefault="00F64D2D" w:rsidP="00A1459F">
      <w:pPr>
        <w:rPr>
          <w:rFonts w:eastAsia="MS Mincho"/>
        </w:rPr>
      </w:pPr>
      <w:r>
        <w:rPr>
          <w:rFonts w:eastAsia="MS Mincho"/>
          <w:b/>
          <w:bCs/>
          <w:caps/>
          <w:sz w:val="24"/>
        </w:rPr>
        <w:fldChar w:fldCharType="end"/>
      </w:r>
    </w:p>
    <w:p w14:paraId="68B81A85" w14:textId="321F79FD" w:rsidR="00A1459F" w:rsidRPr="00102604" w:rsidRDefault="00165EF5" w:rsidP="00102604">
      <w:pPr>
        <w:pStyle w:val="1"/>
        <w:tabs>
          <w:tab w:val="clear" w:pos="432"/>
        </w:tabs>
        <w:rPr>
          <w:rFonts w:eastAsia="MS Mincho"/>
          <w:lang w:val="en-US"/>
        </w:rPr>
      </w:pPr>
      <w:bookmarkStart w:id="0" w:name="_Toc56078992"/>
      <w:r w:rsidRPr="00102604">
        <w:rPr>
          <w:rFonts w:eastAsia="MS Mincho"/>
          <w:lang w:val="en-US"/>
        </w:rPr>
        <w:lastRenderedPageBreak/>
        <w:t>To have the Simulator</w:t>
      </w:r>
      <w:bookmarkEnd w:id="0"/>
    </w:p>
    <w:p w14:paraId="6A2E7EC8" w14:textId="36410C47" w:rsidR="00165EF5" w:rsidRPr="00165EF5" w:rsidRDefault="00165EF5" w:rsidP="00030E3A">
      <w:pPr>
        <w:pStyle w:val="2"/>
        <w:tabs>
          <w:tab w:val="clear" w:pos="576"/>
        </w:tabs>
        <w:spacing w:before="120"/>
        <w:ind w:left="0" w:firstLine="0"/>
      </w:pPr>
      <w:bookmarkStart w:id="1" w:name="_Toc56078993"/>
      <w:proofErr w:type="spellStart"/>
      <w:r w:rsidRPr="00165EF5">
        <w:rPr>
          <w:rFonts w:eastAsia="MS Mincho"/>
        </w:rPr>
        <w:t>How</w:t>
      </w:r>
      <w:proofErr w:type="spellEnd"/>
      <w:r w:rsidRPr="00165EF5">
        <w:rPr>
          <w:rFonts w:eastAsia="MS Mincho"/>
        </w:rPr>
        <w:t xml:space="preserve"> </w:t>
      </w:r>
      <w:proofErr w:type="spellStart"/>
      <w:r w:rsidRPr="00165EF5">
        <w:rPr>
          <w:rFonts w:eastAsia="MS Mincho"/>
        </w:rPr>
        <w:t>to</w:t>
      </w:r>
      <w:proofErr w:type="spellEnd"/>
      <w:r w:rsidRPr="00165EF5">
        <w:rPr>
          <w:rFonts w:eastAsia="MS Mincho"/>
        </w:rPr>
        <w:t xml:space="preserve"> </w:t>
      </w:r>
      <w:proofErr w:type="spellStart"/>
      <w:r w:rsidRPr="00165EF5">
        <w:rPr>
          <w:rFonts w:eastAsia="MS Mincho"/>
        </w:rPr>
        <w:t>Install</w:t>
      </w:r>
      <w:proofErr w:type="spellEnd"/>
      <w:r w:rsidRPr="00165EF5">
        <w:rPr>
          <w:rFonts w:eastAsia="MS Mincho"/>
        </w:rPr>
        <w:t>/</w:t>
      </w:r>
      <w:proofErr w:type="spellStart"/>
      <w:r w:rsidRPr="00165EF5">
        <w:rPr>
          <w:rFonts w:eastAsia="MS Mincho"/>
        </w:rPr>
        <w:t>Compile</w:t>
      </w:r>
      <w:bookmarkEnd w:id="1"/>
      <w:proofErr w:type="spellEnd"/>
    </w:p>
    <w:p w14:paraId="3DDF37D7" w14:textId="16DEA68E" w:rsidR="00A1459F" w:rsidRDefault="00B8646E" w:rsidP="00B8646E">
      <w:pPr>
        <w:pStyle w:val="NormalText"/>
        <w:rPr>
          <w:rFonts w:eastAsia="MS Mincho"/>
          <w:lang w:val="en-US"/>
        </w:rPr>
      </w:pPr>
      <w:r>
        <w:rPr>
          <w:rFonts w:eastAsia="MS Mincho"/>
          <w:lang w:val="en-US"/>
        </w:rPr>
        <w:t>For</w:t>
      </w:r>
      <w:r w:rsidR="00165EF5">
        <w:rPr>
          <w:rFonts w:eastAsia="MS Mincho"/>
          <w:lang w:val="en-US"/>
        </w:rPr>
        <w:t xml:space="preserve"> the</w:t>
      </w:r>
      <w:r>
        <w:rPr>
          <w:rFonts w:eastAsia="MS Mincho"/>
          <w:lang w:val="en-US"/>
        </w:rPr>
        <w:t xml:space="preserve"> Linux, </w:t>
      </w:r>
      <w:r w:rsidR="00C664C2">
        <w:rPr>
          <w:rFonts w:eastAsia="MS Mincho"/>
          <w:lang w:val="en-US"/>
        </w:rPr>
        <w:t xml:space="preserve">please run “apt-get install qt5”, or similar packages, but please make sure to install the Qt version 5.X. And yes, to the </w:t>
      </w:r>
      <w:hyperlink r:id="rId10" w:history="1">
        <w:r w:rsidR="00C664C2" w:rsidRPr="00810129">
          <w:rPr>
            <w:rStyle w:val="ae"/>
            <w:rFonts w:eastAsia="MS Mincho"/>
            <w:lang w:val="en-US"/>
          </w:rPr>
          <w:t>http://download.qt.io/archive/qt/</w:t>
        </w:r>
      </w:hyperlink>
      <w:r w:rsidR="00C664C2">
        <w:rPr>
          <w:rFonts w:eastAsia="MS Mincho"/>
          <w:lang w:val="en-US"/>
        </w:rPr>
        <w:t xml:space="preserve"> to download is also a choice.</w:t>
      </w:r>
    </w:p>
    <w:p w14:paraId="4831A506" w14:textId="357B7EC2" w:rsidR="00C664C2" w:rsidRDefault="00C664C2" w:rsidP="00B8646E">
      <w:pPr>
        <w:pStyle w:val="NormalText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To support C++11, the GCC version need to be bigger/newer than 4.6.4, which is normally supported now.</w:t>
      </w:r>
    </w:p>
    <w:p w14:paraId="5DBAA43A" w14:textId="052F43FA" w:rsidR="00C664C2" w:rsidRDefault="00C664C2" w:rsidP="00B8646E">
      <w:pPr>
        <w:pStyle w:val="NormalText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W</w:t>
      </w:r>
      <w:r>
        <w:rPr>
          <w:rFonts w:eastAsiaTheme="minorEastAsia"/>
          <w:lang w:val="en-US" w:eastAsia="zh-CN"/>
        </w:rPr>
        <w:t>ith Qt5 and C++11 supported, input command “</w:t>
      </w:r>
      <w:proofErr w:type="spellStart"/>
      <w:r>
        <w:rPr>
          <w:rFonts w:eastAsiaTheme="minorEastAsia"/>
          <w:lang w:val="en-US" w:eastAsia="zh-CN"/>
        </w:rPr>
        <w:t>qmake</w:t>
      </w:r>
      <w:proofErr w:type="spellEnd"/>
      <w:r>
        <w:rPr>
          <w:rFonts w:eastAsiaTheme="minorEastAsia"/>
          <w:lang w:val="en-US" w:eastAsia="zh-CN"/>
        </w:rPr>
        <w:t>” in the root folder of the “</w:t>
      </w:r>
      <w:proofErr w:type="spellStart"/>
      <w:r>
        <w:rPr>
          <w:rFonts w:eastAsiaTheme="minorEastAsia"/>
          <w:lang w:val="en-US" w:eastAsia="zh-CN"/>
        </w:rPr>
        <w:t>EthernetSimulator</w:t>
      </w:r>
      <w:proofErr w:type="spellEnd"/>
      <w:r>
        <w:rPr>
          <w:rFonts w:eastAsiaTheme="minorEastAsia"/>
          <w:lang w:val="en-US" w:eastAsia="zh-CN"/>
        </w:rPr>
        <w:t xml:space="preserve">”, to have the </w:t>
      </w:r>
      <w:proofErr w:type="spellStart"/>
      <w:r>
        <w:rPr>
          <w:rFonts w:eastAsiaTheme="minorEastAsia"/>
          <w:lang w:val="en-US" w:eastAsia="zh-CN"/>
        </w:rPr>
        <w:t>Makefile</w:t>
      </w:r>
      <w:proofErr w:type="spellEnd"/>
      <w:r>
        <w:rPr>
          <w:rFonts w:eastAsiaTheme="minorEastAsia"/>
          <w:lang w:val="en-US" w:eastAsia="zh-CN"/>
        </w:rPr>
        <w:t xml:space="preserve">, then “make”. With a successful </w:t>
      </w:r>
      <w:proofErr w:type="spellStart"/>
      <w:r>
        <w:rPr>
          <w:rFonts w:eastAsiaTheme="minorEastAsia"/>
          <w:lang w:val="en-US" w:eastAsia="zh-CN"/>
        </w:rPr>
        <w:t>compliation</w:t>
      </w:r>
      <w:proofErr w:type="spellEnd"/>
      <w:r>
        <w:rPr>
          <w:rFonts w:eastAsiaTheme="minorEastAsia"/>
          <w:lang w:val="en-US" w:eastAsia="zh-CN"/>
        </w:rPr>
        <w:t>, it shall have the executable file named “</w:t>
      </w:r>
      <w:proofErr w:type="spellStart"/>
      <w:r>
        <w:rPr>
          <w:rFonts w:eastAsiaTheme="minorEastAsia"/>
          <w:lang w:val="en-US" w:eastAsia="zh-CN"/>
        </w:rPr>
        <w:t>EthernetSimulator</w:t>
      </w:r>
      <w:proofErr w:type="spellEnd"/>
      <w:r>
        <w:rPr>
          <w:rFonts w:eastAsiaTheme="minorEastAsia"/>
          <w:lang w:val="en-US" w:eastAsia="zh-CN"/>
        </w:rPr>
        <w:t>”.</w:t>
      </w:r>
    </w:p>
    <w:p w14:paraId="7624425A" w14:textId="68127180" w:rsidR="00165EF5" w:rsidRDefault="00165EF5" w:rsidP="00B8646E">
      <w:pPr>
        <w:pStyle w:val="NormalText"/>
        <w:rPr>
          <w:rFonts w:eastAsiaTheme="minorEastAsia"/>
          <w:lang w:val="en-US" w:eastAsia="zh-CN"/>
        </w:rPr>
      </w:pPr>
    </w:p>
    <w:p w14:paraId="2699309D" w14:textId="7EB7E93A" w:rsidR="00165EF5" w:rsidRDefault="00165EF5" w:rsidP="00B8646E">
      <w:pPr>
        <w:pStyle w:val="NormalText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F</w:t>
      </w:r>
      <w:r>
        <w:rPr>
          <w:rFonts w:eastAsiaTheme="minorEastAsia"/>
          <w:lang w:val="en-US" w:eastAsia="zh-CN"/>
        </w:rPr>
        <w:t>or the Windows, run the install file “EthernetSimulatorInstall.exe”, and after successful installation, Windows shall have the “EthernetSimulator.exe” then.</w:t>
      </w:r>
    </w:p>
    <w:p w14:paraId="707B41AA" w14:textId="439310AB" w:rsidR="00165EF5" w:rsidRDefault="00165EF5" w:rsidP="00B8646E">
      <w:pPr>
        <w:pStyle w:val="NormalText"/>
        <w:rPr>
          <w:rFonts w:eastAsiaTheme="minorEastAsia"/>
          <w:lang w:val="en-US" w:eastAsia="zh-CN"/>
        </w:rPr>
      </w:pPr>
    </w:p>
    <w:p w14:paraId="7BF337F9" w14:textId="507D563F" w:rsidR="00165EF5" w:rsidRDefault="00165EF5" w:rsidP="00B8646E">
      <w:pPr>
        <w:pStyle w:val="NormalText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Then, just simply run it.</w:t>
      </w:r>
    </w:p>
    <w:p w14:paraId="736285F3" w14:textId="77777777" w:rsidR="00C22E66" w:rsidRPr="00C664C2" w:rsidRDefault="00C22E66" w:rsidP="00B8646E">
      <w:pPr>
        <w:pStyle w:val="NormalText"/>
        <w:rPr>
          <w:rFonts w:eastAsiaTheme="minorEastAsia"/>
          <w:lang w:val="en-US" w:eastAsia="zh-CN"/>
        </w:rPr>
      </w:pPr>
    </w:p>
    <w:p w14:paraId="376E029B" w14:textId="6C9DFA34" w:rsidR="009C2F15" w:rsidRPr="00165EF5" w:rsidRDefault="00165EF5" w:rsidP="00165EF5">
      <w:pPr>
        <w:pStyle w:val="2"/>
        <w:tabs>
          <w:tab w:val="clear" w:pos="576"/>
        </w:tabs>
        <w:spacing w:before="120"/>
        <w:ind w:left="0" w:firstLine="0"/>
        <w:rPr>
          <w:rFonts w:eastAsia="MS Mincho"/>
        </w:rPr>
      </w:pPr>
      <w:bookmarkStart w:id="2" w:name="_Toc56078994"/>
      <w:r>
        <w:rPr>
          <w:rFonts w:eastAsia="MS Mincho"/>
        </w:rPr>
        <w:t>Linu</w:t>
      </w:r>
      <w:r w:rsidR="00C22E66">
        <w:rPr>
          <w:rFonts w:eastAsia="MS Mincho"/>
        </w:rPr>
        <w:t>x</w:t>
      </w:r>
      <w:r>
        <w:rPr>
          <w:rFonts w:eastAsia="MS Mincho"/>
        </w:rPr>
        <w:t xml:space="preserve"> </w:t>
      </w:r>
      <w:r w:rsidRPr="00165EF5">
        <w:rPr>
          <w:rFonts w:eastAsia="MS Mincho"/>
        </w:rPr>
        <w:t>File List</w:t>
      </w:r>
      <w:bookmarkEnd w:id="2"/>
    </w:p>
    <w:p w14:paraId="5CEE2558" w14:textId="7ED8D833" w:rsidR="00A1459F" w:rsidRDefault="00165EF5" w:rsidP="00165EF5">
      <w:pPr>
        <w:pStyle w:val="NormalText"/>
        <w:ind w:left="709"/>
        <w:rPr>
          <w:rFonts w:eastAsiaTheme="minor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E</w:t>
      </w:r>
      <w:r>
        <w:rPr>
          <w:rFonts w:eastAsiaTheme="minorEastAsia"/>
          <w:lang w:val="en-US" w:eastAsia="zh-CN"/>
        </w:rPr>
        <w:t>thernetSimulator.pro,</w:t>
      </w:r>
      <w:r w:rsidR="00C22E66">
        <w:rPr>
          <w:rFonts w:eastAsiaTheme="minorEastAsia"/>
          <w:lang w:val="en-US" w:eastAsia="zh-CN"/>
        </w:rPr>
        <w:t xml:space="preserve">   </w:t>
      </w:r>
      <w:proofErr w:type="gramEnd"/>
      <w:r w:rsidR="00C22E66">
        <w:rPr>
          <w:rFonts w:eastAsiaTheme="minorEastAsia"/>
          <w:lang w:val="en-US" w:eastAsia="zh-CN"/>
        </w:rPr>
        <w:t xml:space="preserve">             </w:t>
      </w:r>
      <w:r>
        <w:rPr>
          <w:rFonts w:eastAsiaTheme="minorEastAsia"/>
          <w:lang w:val="en-US" w:eastAsia="zh-CN"/>
        </w:rPr>
        <w:t xml:space="preserve"> hpcsvoperator.h.cpp, </w:t>
      </w:r>
      <w:r w:rsidR="00C22E66">
        <w:rPr>
          <w:rFonts w:eastAsiaTheme="minorEastAsia"/>
          <w:lang w:val="en-US" w:eastAsia="zh-CN"/>
        </w:rPr>
        <w:t xml:space="preserve">             </w:t>
      </w:r>
      <w:r>
        <w:rPr>
          <w:rFonts w:eastAsiaTheme="minorEastAsia"/>
          <w:lang w:val="en-US" w:eastAsia="zh-CN"/>
        </w:rPr>
        <w:t>hpimportexportobject.h.cpp</w:t>
      </w:r>
    </w:p>
    <w:p w14:paraId="5CADAFA7" w14:textId="44632238" w:rsidR="00165EF5" w:rsidRDefault="00C22E66" w:rsidP="00165EF5">
      <w:pPr>
        <w:pStyle w:val="NormalText"/>
        <w:ind w:left="709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hpmainwidget.h.cpp                     hpnetworkdatamodel.h.cpp    hpmaincontroller.h.cpp</w:t>
      </w:r>
    </w:p>
    <w:p w14:paraId="1733DFD8" w14:textId="77777777" w:rsidR="00C22E66" w:rsidRDefault="00C22E66" w:rsidP="00C22E66">
      <w:pPr>
        <w:pStyle w:val="NormalText"/>
        <w:ind w:left="709"/>
        <w:rPr>
          <w:rFonts w:eastAsia="MS Mincho"/>
          <w:lang w:val="en-US"/>
        </w:rPr>
      </w:pPr>
      <w:r>
        <w:rPr>
          <w:rFonts w:eastAsiaTheme="minorEastAsia" w:hint="eastAsia"/>
          <w:lang w:val="en-US" w:eastAsia="zh-CN"/>
        </w:rPr>
        <w:t>h</w:t>
      </w:r>
      <w:r>
        <w:rPr>
          <w:rFonts w:eastAsiaTheme="minorEastAsia"/>
          <w:lang w:val="en-US" w:eastAsia="zh-CN"/>
        </w:rPr>
        <w:t>pnetworksocket.h.cpp                hpxmloperator.h.cpp               main.cpp</w:t>
      </w:r>
    </w:p>
    <w:p w14:paraId="1031110E" w14:textId="77777777" w:rsidR="00C22E66" w:rsidRDefault="00C22E66" w:rsidP="00C22E66">
      <w:pPr>
        <w:pStyle w:val="NormalText"/>
        <w:ind w:left="709"/>
        <w:rPr>
          <w:rFonts w:eastAsia="MS Mincho"/>
          <w:lang w:val="en-US"/>
        </w:rPr>
      </w:pPr>
    </w:p>
    <w:p w14:paraId="48E139F9" w14:textId="77777777" w:rsidR="00C22E66" w:rsidRPr="00C22E66" w:rsidRDefault="00C22E66" w:rsidP="00C22E66">
      <w:pPr>
        <w:pStyle w:val="2"/>
        <w:tabs>
          <w:tab w:val="clear" w:pos="576"/>
        </w:tabs>
        <w:spacing w:before="120"/>
        <w:ind w:left="0" w:firstLine="0"/>
        <w:rPr>
          <w:rFonts w:eastAsia="MS Mincho"/>
        </w:rPr>
      </w:pPr>
      <w:bookmarkStart w:id="3" w:name="_Toc56078995"/>
      <w:r w:rsidRPr="00C22E66">
        <w:rPr>
          <w:rFonts w:eastAsia="MS Mincho" w:hint="eastAsia"/>
        </w:rPr>
        <w:t>W</w:t>
      </w:r>
      <w:r w:rsidRPr="00C22E66">
        <w:rPr>
          <w:rFonts w:eastAsia="MS Mincho"/>
        </w:rPr>
        <w:t>indows File List</w:t>
      </w:r>
      <w:bookmarkEnd w:id="3"/>
    </w:p>
    <w:p w14:paraId="01696622" w14:textId="2101C345" w:rsidR="00A1459F" w:rsidRPr="00525178" w:rsidRDefault="00C22E66" w:rsidP="00454C5E">
      <w:pPr>
        <w:pStyle w:val="NormalText"/>
        <w:rPr>
          <w:rFonts w:eastAsia="MS Mincho"/>
          <w:lang w:val="en-US"/>
        </w:rPr>
      </w:pPr>
      <w:r>
        <w:rPr>
          <w:rFonts w:eastAsia="MS Mincho"/>
          <w:lang w:val="en-US"/>
        </w:rPr>
        <w:t>EthernetSimulatorInstaller.exe</w:t>
      </w:r>
    </w:p>
    <w:p w14:paraId="437FD0B0" w14:textId="049DFB8E" w:rsidR="00A1459F" w:rsidRPr="00525178" w:rsidRDefault="00C22E66" w:rsidP="00454C5E">
      <w:pPr>
        <w:pStyle w:val="1"/>
        <w:rPr>
          <w:rFonts w:eastAsia="MS Mincho"/>
          <w:lang w:val="en-US"/>
        </w:rPr>
      </w:pPr>
      <w:bookmarkStart w:id="4" w:name="_Toc56078996"/>
      <w:r>
        <w:rPr>
          <w:rFonts w:eastAsia="MS Mincho"/>
          <w:lang w:val="en-US"/>
        </w:rPr>
        <w:lastRenderedPageBreak/>
        <w:t>What the Simulator can do</w:t>
      </w:r>
      <w:bookmarkEnd w:id="4"/>
    </w:p>
    <w:p w14:paraId="1975BB78" w14:textId="6650DFFB" w:rsidR="00A1459F" w:rsidRPr="00E843BF" w:rsidRDefault="00C22E66" w:rsidP="00B246CB">
      <w:pPr>
        <w:pStyle w:val="2"/>
        <w:spacing w:before="120"/>
        <w:rPr>
          <w:rFonts w:eastAsia="MS Mincho"/>
        </w:rPr>
      </w:pPr>
      <w:bookmarkStart w:id="5" w:name="_Toc56078997"/>
      <w:r>
        <w:rPr>
          <w:rFonts w:eastAsia="MS Mincho"/>
        </w:rPr>
        <w:t xml:space="preserve">Raw </w:t>
      </w:r>
      <w:proofErr w:type="spellStart"/>
      <w:r>
        <w:rPr>
          <w:rFonts w:eastAsia="MS Mincho"/>
        </w:rPr>
        <w:t>data</w:t>
      </w:r>
      <w:proofErr w:type="spellEnd"/>
      <w:r>
        <w:rPr>
          <w:rFonts w:eastAsia="MS Mincho"/>
        </w:rPr>
        <w:t xml:space="preserve"> Mode</w:t>
      </w:r>
      <w:bookmarkEnd w:id="5"/>
    </w:p>
    <w:p w14:paraId="72EFB037" w14:textId="468024D1" w:rsidR="00B326EA" w:rsidRDefault="00C22E66" w:rsidP="00B326EA">
      <w:pPr>
        <w:pStyle w:val="NormalText"/>
        <w:rPr>
          <w:rFonts w:eastAsia="MS Mincho"/>
          <w:lang w:val="en-US"/>
        </w:rPr>
      </w:pPr>
      <w:r>
        <w:rPr>
          <w:rFonts w:eastAsia="MS Mincho" w:hint="eastAsia"/>
          <w:lang w:val="en-US"/>
        </w:rPr>
        <w:t>T</w:t>
      </w:r>
      <w:r>
        <w:rPr>
          <w:rFonts w:eastAsia="MS Mincho"/>
          <w:lang w:val="en-US"/>
        </w:rPr>
        <w:t>he simulator has the basic functionality to display raw data from the connected TCP Socket.</w:t>
      </w:r>
    </w:p>
    <w:p w14:paraId="3D113341" w14:textId="3B8C6EA8" w:rsidR="00C22E66" w:rsidRDefault="00C22E66" w:rsidP="00B326EA">
      <w:pPr>
        <w:pStyle w:val="NormalText"/>
        <w:rPr>
          <w:rFonts w:eastAsia="MS Mincho"/>
          <w:lang w:val="en-US"/>
        </w:rPr>
      </w:pPr>
      <w:r>
        <w:rPr>
          <w:rFonts w:eastAsia="MS Mincho" w:hint="eastAsia"/>
          <w:lang w:val="en-US"/>
        </w:rPr>
        <w:t>A</w:t>
      </w:r>
      <w:r>
        <w:rPr>
          <w:rFonts w:eastAsia="MS Mincho"/>
          <w:lang w:val="en-US"/>
        </w:rPr>
        <w:t xml:space="preserve">nd offers the </w:t>
      </w:r>
      <w:r w:rsidR="00F06E65">
        <w:rPr>
          <w:rFonts w:eastAsia="MS Mincho"/>
          <w:lang w:val="en-US"/>
        </w:rPr>
        <w:t>V</w:t>
      </w:r>
      <w:r>
        <w:rPr>
          <w:rFonts w:eastAsia="MS Mincho"/>
          <w:lang w:val="en-US"/>
        </w:rPr>
        <w:t>alidity for the specific projects.</w:t>
      </w:r>
    </w:p>
    <w:p w14:paraId="2190BCBE" w14:textId="5C1DDFC9" w:rsidR="00C22E66" w:rsidRPr="00F06E65" w:rsidRDefault="00C22E66" w:rsidP="00C22E66">
      <w:pPr>
        <w:pStyle w:val="3"/>
        <w:rPr>
          <w:i w:val="0"/>
          <w:lang w:val="en-US"/>
        </w:rPr>
      </w:pPr>
      <w:bookmarkStart w:id="6" w:name="_Toc56078998"/>
      <w:r w:rsidRPr="00F06E65">
        <w:rPr>
          <w:i w:val="0"/>
          <w:lang w:val="en-US"/>
        </w:rPr>
        <w:t>To Connect</w:t>
      </w:r>
      <w:bookmarkEnd w:id="6"/>
    </w:p>
    <w:p w14:paraId="011F114B" w14:textId="1CDE14EE" w:rsidR="00C22E66" w:rsidRDefault="00C22E66" w:rsidP="00C22E66">
      <w:pPr>
        <w:pStyle w:val="Normal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2621AC64" wp14:editId="34FE5A61">
            <wp:extent cx="4777105" cy="3719877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ifiedMain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530" cy="37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233" w14:textId="7E9B73FB" w:rsidR="00C22E66" w:rsidRDefault="00C22E66" w:rsidP="00C22E66">
      <w:pPr>
        <w:pStyle w:val="NormalText"/>
        <w:rPr>
          <w:lang w:val="en-US" w:eastAsia="de-DE"/>
        </w:rPr>
      </w:pPr>
      <w:r>
        <w:rPr>
          <w:rFonts w:hint="eastAsia"/>
          <w:lang w:val="en-US" w:eastAsia="de-DE"/>
        </w:rPr>
        <w:t>C</w:t>
      </w:r>
      <w:r>
        <w:rPr>
          <w:lang w:val="en-US" w:eastAsia="de-DE"/>
        </w:rPr>
        <w:t xml:space="preserve">lick the “Connect” button, then </w:t>
      </w:r>
      <w:r w:rsidR="00F06E65">
        <w:rPr>
          <w:lang w:val="en-US" w:eastAsia="de-DE"/>
        </w:rPr>
        <w:t xml:space="preserve">the data from connected TCP Socket will be displayed </w:t>
      </w:r>
      <w:r w:rsidR="00476D61">
        <w:rPr>
          <w:lang w:val="en-US" w:eastAsia="de-DE"/>
        </w:rPr>
        <w:t>below</w:t>
      </w:r>
      <w:r w:rsidR="00F06E65">
        <w:rPr>
          <w:lang w:val="en-US" w:eastAsia="de-DE"/>
        </w:rPr>
        <w:t>.</w:t>
      </w:r>
    </w:p>
    <w:p w14:paraId="5733A22C" w14:textId="1CB56DE3" w:rsidR="00F06E65" w:rsidRDefault="00F06E65" w:rsidP="00C22E66">
      <w:pPr>
        <w:pStyle w:val="NormalText"/>
        <w:rPr>
          <w:lang w:val="en-US" w:eastAsia="de-DE"/>
        </w:rPr>
      </w:pPr>
      <w:r>
        <w:rPr>
          <w:rFonts w:hint="eastAsia"/>
          <w:lang w:val="en-US" w:eastAsia="de-DE"/>
        </w:rPr>
        <w:t>O</w:t>
      </w:r>
      <w:r>
        <w:rPr>
          <w:lang w:val="en-US" w:eastAsia="de-DE"/>
        </w:rPr>
        <w:t>ne “0000” means two bytes, Hex based.</w:t>
      </w:r>
    </w:p>
    <w:p w14:paraId="3B687773" w14:textId="77777777" w:rsidR="00F06E65" w:rsidRDefault="00F06E65" w:rsidP="00C22E66">
      <w:pPr>
        <w:pStyle w:val="NormalText"/>
        <w:rPr>
          <w:lang w:val="en-US" w:eastAsia="de-DE"/>
        </w:rPr>
      </w:pPr>
      <w:r>
        <w:rPr>
          <w:lang w:val="en-US" w:eastAsia="de-DE"/>
        </w:rPr>
        <w:t xml:space="preserve">Due to only has the </w:t>
      </w:r>
      <w:proofErr w:type="spellStart"/>
      <w:r>
        <w:rPr>
          <w:lang w:val="en-US" w:eastAsia="de-DE"/>
        </w:rPr>
        <w:t>Tcp</w:t>
      </w:r>
      <w:proofErr w:type="spellEnd"/>
      <w:r>
        <w:rPr>
          <w:lang w:val="en-US" w:eastAsia="de-DE"/>
        </w:rPr>
        <w:t xml:space="preserve"> Serve mode and has only one project, the IP Address is set default to the Any, and port is 6606.</w:t>
      </w:r>
    </w:p>
    <w:p w14:paraId="3E8FADF4" w14:textId="64D37B63" w:rsidR="00F06E65" w:rsidRDefault="00F06E65" w:rsidP="00C22E66">
      <w:pPr>
        <w:pStyle w:val="NormalText"/>
        <w:rPr>
          <w:lang w:val="en-US" w:eastAsia="de-DE"/>
        </w:rPr>
      </w:pPr>
      <w:r>
        <w:rPr>
          <w:lang w:val="en-US" w:eastAsia="de-DE"/>
        </w:rPr>
        <w:t xml:space="preserve">The refresh period can be modified, means after how many milliseconds the </w:t>
      </w:r>
      <w:proofErr w:type="spellStart"/>
      <w:r>
        <w:rPr>
          <w:lang w:val="en-US" w:eastAsia="de-DE"/>
        </w:rPr>
        <w:t>Simulater</w:t>
      </w:r>
      <w:proofErr w:type="spellEnd"/>
      <w:r>
        <w:rPr>
          <w:lang w:val="en-US" w:eastAsia="de-DE"/>
        </w:rPr>
        <w:t xml:space="preserve"> will read the data from the connected TCP Socket.</w:t>
      </w:r>
    </w:p>
    <w:p w14:paraId="20317330" w14:textId="2105FF5F" w:rsidR="00F06E65" w:rsidRDefault="00F06E65" w:rsidP="00C22E66">
      <w:pPr>
        <w:pStyle w:val="NormalText"/>
        <w:rPr>
          <w:lang w:val="en-US" w:eastAsia="de-DE"/>
        </w:rPr>
      </w:pPr>
    </w:p>
    <w:p w14:paraId="7E22ADF5" w14:textId="2F2B00E8" w:rsidR="00F06E65" w:rsidRPr="00C25F52" w:rsidRDefault="00C25F52" w:rsidP="00C22E66">
      <w:pPr>
        <w:pStyle w:val="NormalText"/>
        <w:rPr>
          <w:rFonts w:hint="eastAsia"/>
          <w:b/>
          <w:lang w:val="en-US" w:eastAsia="zh-CN"/>
        </w:rPr>
      </w:pPr>
      <w:r w:rsidRPr="00C25F52">
        <w:rPr>
          <w:rFonts w:hint="eastAsia"/>
          <w:b/>
          <w:lang w:val="en-US" w:eastAsia="zh-CN"/>
        </w:rPr>
        <w:t>T</w:t>
      </w:r>
      <w:r w:rsidRPr="00C25F52">
        <w:rPr>
          <w:b/>
          <w:lang w:val="en-US" w:eastAsia="zh-CN"/>
        </w:rPr>
        <w:t>he Simulator only can display the first connected TCP Socket data.</w:t>
      </w:r>
    </w:p>
    <w:p w14:paraId="1446A74F" w14:textId="758D4B47" w:rsidR="00F06E65" w:rsidRDefault="00F06E65" w:rsidP="00C22E66">
      <w:pPr>
        <w:pStyle w:val="NormalText"/>
        <w:rPr>
          <w:lang w:val="en-US" w:eastAsia="de-DE"/>
        </w:rPr>
      </w:pPr>
    </w:p>
    <w:p w14:paraId="488DCADE" w14:textId="02AC8C08" w:rsidR="00F06E65" w:rsidRDefault="00F06E65" w:rsidP="00C22E66">
      <w:pPr>
        <w:pStyle w:val="NormalText"/>
        <w:rPr>
          <w:lang w:val="en-US" w:eastAsia="de-DE"/>
        </w:rPr>
      </w:pPr>
    </w:p>
    <w:p w14:paraId="3084B92B" w14:textId="6EC06B2E" w:rsidR="00F06E65" w:rsidRDefault="00F06E65" w:rsidP="00C22E66">
      <w:pPr>
        <w:pStyle w:val="NormalText"/>
        <w:rPr>
          <w:lang w:val="en-US" w:eastAsia="de-DE"/>
        </w:rPr>
      </w:pPr>
    </w:p>
    <w:p w14:paraId="66DCBC45" w14:textId="77777777" w:rsidR="00F06E65" w:rsidRDefault="00F06E65" w:rsidP="00C22E66">
      <w:pPr>
        <w:pStyle w:val="NormalText"/>
        <w:rPr>
          <w:lang w:val="en-US" w:eastAsia="de-DE"/>
        </w:rPr>
      </w:pPr>
    </w:p>
    <w:p w14:paraId="7C1894E0" w14:textId="42FCDA6A" w:rsidR="00F06E65" w:rsidRPr="00F06E65" w:rsidRDefault="00F06E65" w:rsidP="00F06E65">
      <w:pPr>
        <w:pStyle w:val="3"/>
        <w:tabs>
          <w:tab w:val="num" w:pos="720"/>
        </w:tabs>
        <w:rPr>
          <w:i w:val="0"/>
          <w:lang w:val="en-US"/>
        </w:rPr>
      </w:pPr>
      <w:bookmarkStart w:id="7" w:name="_Toc56078999"/>
      <w:r w:rsidRPr="00F06E65">
        <w:rPr>
          <w:rFonts w:hint="eastAsia"/>
          <w:i w:val="0"/>
          <w:lang w:val="en-US"/>
        </w:rPr>
        <w:lastRenderedPageBreak/>
        <w:t>T</w:t>
      </w:r>
      <w:r w:rsidRPr="00F06E65">
        <w:rPr>
          <w:i w:val="0"/>
          <w:lang w:val="en-US"/>
        </w:rPr>
        <w:t>he Validity</w:t>
      </w:r>
      <w:bookmarkEnd w:id="7"/>
    </w:p>
    <w:p w14:paraId="7953DB03" w14:textId="2252AF42" w:rsidR="00F06E65" w:rsidRDefault="00F06E65" w:rsidP="00F06E65">
      <w:pPr>
        <w:pStyle w:val="Normal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37FB962B" wp14:editId="4C563597">
            <wp:extent cx="6120130" cy="47631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difiedValidity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2CE" w14:textId="12DC683A" w:rsidR="00F06E65" w:rsidRDefault="00476D61" w:rsidP="00F06E65">
      <w:pPr>
        <w:pStyle w:val="NormalText"/>
        <w:rPr>
          <w:lang w:val="en-US" w:eastAsia="de-DE"/>
        </w:rPr>
      </w:pPr>
      <w:r>
        <w:rPr>
          <w:rFonts w:hint="eastAsia"/>
          <w:lang w:val="en-US" w:eastAsia="de-DE"/>
        </w:rPr>
        <w:t>C</w:t>
      </w:r>
      <w:r>
        <w:rPr>
          <w:lang w:val="en-US" w:eastAsia="de-DE"/>
        </w:rPr>
        <w:t xml:space="preserve">licked to check the Validity. The Simulator then will calculate the Validity Number for the specific project, selected in the Combo Box. </w:t>
      </w:r>
    </w:p>
    <w:p w14:paraId="2C972EF2" w14:textId="2CBD4DFC" w:rsidR="00476D61" w:rsidRDefault="00476D61" w:rsidP="00F06E65">
      <w:pPr>
        <w:pStyle w:val="NormalText"/>
        <w:rPr>
          <w:lang w:val="en-US" w:eastAsia="de-DE"/>
        </w:rPr>
      </w:pPr>
      <w:r>
        <w:rPr>
          <w:lang w:val="en-US" w:eastAsia="de-DE"/>
        </w:rPr>
        <w:t xml:space="preserve">The Result will be displayed below. </w:t>
      </w:r>
    </w:p>
    <w:p w14:paraId="7565824D" w14:textId="7B6866CA" w:rsidR="00476D61" w:rsidRDefault="00476D61" w:rsidP="00F06E65">
      <w:pPr>
        <w:pStyle w:val="NormalText"/>
        <w:rPr>
          <w:lang w:val="en-US" w:eastAsia="de-DE"/>
        </w:rPr>
      </w:pPr>
      <w:r>
        <w:rPr>
          <w:lang w:val="en-US" w:eastAsia="de-DE"/>
        </w:rPr>
        <w:t>The first Line, will display the Validity algorithm name, and the Bytes to be checked.</w:t>
      </w:r>
    </w:p>
    <w:p w14:paraId="6F3C4EA3" w14:textId="57013EA5" w:rsidR="00476D61" w:rsidRDefault="00476D61" w:rsidP="00F06E65">
      <w:pPr>
        <w:pStyle w:val="NormalText"/>
        <w:rPr>
          <w:lang w:val="en-US" w:eastAsia="de-DE"/>
        </w:rPr>
      </w:pPr>
      <w:r>
        <w:rPr>
          <w:rFonts w:hint="eastAsia"/>
          <w:lang w:val="en-US" w:eastAsia="de-DE"/>
        </w:rPr>
        <w:t>T</w:t>
      </w:r>
      <w:r>
        <w:rPr>
          <w:lang w:val="en-US" w:eastAsia="de-DE"/>
        </w:rPr>
        <w:t>hen, the correct value and the correct corresponding Bytes contents will be displayed, and the exact Bytes contents will be displayed too, for the reference.</w:t>
      </w:r>
    </w:p>
    <w:p w14:paraId="65CD271E" w14:textId="0A628850" w:rsidR="00476D61" w:rsidRDefault="00476D61" w:rsidP="00F06E65">
      <w:pPr>
        <w:pStyle w:val="NormalText"/>
        <w:rPr>
          <w:lang w:val="en-US" w:eastAsia="de-DE"/>
        </w:rPr>
      </w:pPr>
    </w:p>
    <w:p w14:paraId="01141373" w14:textId="7A3AC098" w:rsidR="00476D61" w:rsidRDefault="00476D61" w:rsidP="00F06E65">
      <w:pPr>
        <w:pStyle w:val="NormalText"/>
        <w:rPr>
          <w:lang w:val="en-US" w:eastAsia="de-DE"/>
        </w:rPr>
      </w:pPr>
    </w:p>
    <w:p w14:paraId="3AFB92AA" w14:textId="6036441F" w:rsidR="00476D61" w:rsidRDefault="00476D61" w:rsidP="00F06E65">
      <w:pPr>
        <w:pStyle w:val="NormalText"/>
        <w:rPr>
          <w:lang w:val="en-US" w:eastAsia="de-DE"/>
        </w:rPr>
      </w:pPr>
    </w:p>
    <w:p w14:paraId="1CE0343A" w14:textId="60405C2D" w:rsidR="00476D61" w:rsidRDefault="00476D61" w:rsidP="00F06E65">
      <w:pPr>
        <w:pStyle w:val="NormalText"/>
        <w:rPr>
          <w:lang w:val="en-US" w:eastAsia="de-DE"/>
        </w:rPr>
      </w:pPr>
    </w:p>
    <w:p w14:paraId="201D12A6" w14:textId="16613E27" w:rsidR="00476D61" w:rsidRDefault="00476D61" w:rsidP="00F06E65">
      <w:pPr>
        <w:pStyle w:val="NormalText"/>
        <w:rPr>
          <w:lang w:val="en-US" w:eastAsia="de-DE"/>
        </w:rPr>
      </w:pPr>
    </w:p>
    <w:p w14:paraId="2B9A1B76" w14:textId="521C47AC" w:rsidR="00476D61" w:rsidRDefault="00476D61" w:rsidP="00F06E65">
      <w:pPr>
        <w:pStyle w:val="NormalText"/>
        <w:rPr>
          <w:lang w:val="en-US" w:eastAsia="de-DE"/>
        </w:rPr>
      </w:pPr>
    </w:p>
    <w:p w14:paraId="21F6681B" w14:textId="05048664" w:rsidR="00476D61" w:rsidRDefault="00476D61" w:rsidP="00F06E65">
      <w:pPr>
        <w:pStyle w:val="NormalText"/>
        <w:rPr>
          <w:lang w:val="en-US" w:eastAsia="de-DE"/>
        </w:rPr>
      </w:pPr>
    </w:p>
    <w:p w14:paraId="19A44EBF" w14:textId="77777777" w:rsidR="00476D61" w:rsidRPr="00F06E65" w:rsidRDefault="00476D61" w:rsidP="00F06E65">
      <w:pPr>
        <w:pStyle w:val="NormalText"/>
        <w:rPr>
          <w:lang w:val="en-US" w:eastAsia="de-DE"/>
        </w:rPr>
      </w:pPr>
    </w:p>
    <w:p w14:paraId="70481707" w14:textId="661C4A07" w:rsidR="00B326EA" w:rsidRPr="00B326EA" w:rsidRDefault="00C22E66" w:rsidP="00B246CB">
      <w:pPr>
        <w:pStyle w:val="2"/>
        <w:spacing w:before="120"/>
        <w:rPr>
          <w:rFonts w:eastAsia="MS Mincho"/>
        </w:rPr>
      </w:pPr>
      <w:bookmarkStart w:id="8" w:name="_Toc56079000"/>
      <w:r>
        <w:rPr>
          <w:rFonts w:eastAsia="MS Mincho"/>
        </w:rPr>
        <w:lastRenderedPageBreak/>
        <w:t xml:space="preserve">Data type </w:t>
      </w:r>
      <w:proofErr w:type="spellStart"/>
      <w:r>
        <w:rPr>
          <w:rFonts w:eastAsia="MS Mincho"/>
        </w:rPr>
        <w:t>specified</w:t>
      </w:r>
      <w:proofErr w:type="spellEnd"/>
      <w:r>
        <w:rPr>
          <w:rFonts w:eastAsia="MS Mincho"/>
        </w:rPr>
        <w:t xml:space="preserve"> Mode</w:t>
      </w:r>
      <w:bookmarkEnd w:id="8"/>
    </w:p>
    <w:p w14:paraId="522A775E" w14:textId="01044EE5" w:rsidR="00A1459F" w:rsidRDefault="00476D61" w:rsidP="00FA6D12">
      <w:pPr>
        <w:pStyle w:val="NormalText"/>
        <w:rPr>
          <w:rFonts w:eastAsia="MS Mincho"/>
          <w:lang w:val="en-US"/>
        </w:rPr>
      </w:pPr>
      <w:r>
        <w:rPr>
          <w:rFonts w:eastAsia="MS Mincho"/>
          <w:lang w:val="en-US"/>
        </w:rPr>
        <w:t>The Simulator can transmit data from raw Bytes to the type specified list, and display them on the UI</w:t>
      </w:r>
      <w:r w:rsidR="00713E34">
        <w:rPr>
          <w:rFonts w:eastAsia="MS Mincho"/>
          <w:lang w:val="en-US"/>
        </w:rPr>
        <w:t>, for the convenience.</w:t>
      </w:r>
    </w:p>
    <w:p w14:paraId="3E8C2598" w14:textId="6E37874E" w:rsidR="00476D61" w:rsidRDefault="00476D61" w:rsidP="00FA6D12">
      <w:pPr>
        <w:pStyle w:val="NormalText"/>
        <w:rPr>
          <w:rFonts w:eastAsia="MS Mincho"/>
          <w:lang w:val="en-US"/>
        </w:rPr>
      </w:pPr>
      <w:r>
        <w:rPr>
          <w:rFonts w:eastAsia="MS Mincho" w:hint="eastAsia"/>
          <w:lang w:val="en-US"/>
        </w:rPr>
        <w:t>S</w:t>
      </w:r>
      <w:r>
        <w:rPr>
          <w:rFonts w:eastAsia="MS Mincho"/>
          <w:lang w:val="en-US"/>
        </w:rPr>
        <w:t>ee below the example.</w:t>
      </w:r>
    </w:p>
    <w:p w14:paraId="2404D002" w14:textId="634E9CF7" w:rsidR="00476D61" w:rsidRDefault="00476D61" w:rsidP="00FA6D12">
      <w:pPr>
        <w:pStyle w:val="NormalText"/>
        <w:rPr>
          <w:rFonts w:eastAsia="MS Mincho"/>
          <w:lang w:val="en-US"/>
        </w:rPr>
      </w:pPr>
      <w:r>
        <w:rPr>
          <w:rFonts w:eastAsia="MS Mincho"/>
          <w:noProof/>
          <w:lang w:val="en-US"/>
        </w:rPr>
        <w:drawing>
          <wp:inline distT="0" distB="0" distL="0" distR="0" wp14:anchorId="25C89015" wp14:editId="2AFD6B11">
            <wp:extent cx="6120130" cy="47599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ported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A3A5" w14:textId="5B8A9D8C" w:rsidR="00476D61" w:rsidRDefault="00476D61" w:rsidP="0093217D">
      <w:pPr>
        <w:pStyle w:val="3"/>
        <w:rPr>
          <w:i w:val="0"/>
          <w:lang w:val="en-US"/>
        </w:rPr>
      </w:pPr>
      <w:bookmarkStart w:id="9" w:name="_Toc56079001"/>
      <w:r w:rsidRPr="0093217D">
        <w:rPr>
          <w:rFonts w:hint="eastAsia"/>
          <w:i w:val="0"/>
          <w:lang w:val="en-US"/>
        </w:rPr>
        <w:t>H</w:t>
      </w:r>
      <w:r w:rsidRPr="0093217D">
        <w:rPr>
          <w:i w:val="0"/>
          <w:lang w:val="en-US"/>
        </w:rPr>
        <w:t>ow to Import</w:t>
      </w:r>
      <w:bookmarkEnd w:id="9"/>
    </w:p>
    <w:p w14:paraId="6FCAD9B9" w14:textId="2A8CB452" w:rsidR="0093217D" w:rsidRPr="0093217D" w:rsidRDefault="0093217D" w:rsidP="0093217D">
      <w:pPr>
        <w:pStyle w:val="NormalText"/>
        <w:rPr>
          <w:lang w:val="en-US" w:eastAsia="de-DE"/>
        </w:rPr>
      </w:pPr>
      <w:r>
        <w:rPr>
          <w:lang w:val="en-US" w:eastAsia="de-DE"/>
        </w:rPr>
        <w:t>Click the “Import” Button</w:t>
      </w:r>
      <w:r w:rsidR="00713E34">
        <w:rPr>
          <w:lang w:val="en-US" w:eastAsia="de-DE"/>
        </w:rPr>
        <w:t xml:space="preserve">, then select the “*.csv” file which want to import. </w:t>
      </w:r>
    </w:p>
    <w:p w14:paraId="44221B7C" w14:textId="72EE8873" w:rsidR="00476D61" w:rsidRDefault="00476D61" w:rsidP="0093217D">
      <w:pPr>
        <w:pStyle w:val="3"/>
        <w:rPr>
          <w:i w:val="0"/>
          <w:lang w:val="en-US"/>
        </w:rPr>
      </w:pPr>
      <w:bookmarkStart w:id="10" w:name="_Toc56079002"/>
      <w:r w:rsidRPr="0093217D">
        <w:rPr>
          <w:rFonts w:hint="eastAsia"/>
          <w:i w:val="0"/>
          <w:lang w:val="en-US"/>
        </w:rPr>
        <w:t>S</w:t>
      </w:r>
      <w:r w:rsidRPr="0093217D">
        <w:rPr>
          <w:i w:val="0"/>
          <w:lang w:val="en-US"/>
        </w:rPr>
        <w:t>upported File Type</w:t>
      </w:r>
      <w:bookmarkEnd w:id="10"/>
    </w:p>
    <w:p w14:paraId="43F59BBD" w14:textId="0E94EE32" w:rsidR="00713E34" w:rsidRDefault="00713E34" w:rsidP="00713E34">
      <w:pPr>
        <w:pStyle w:val="NormalText"/>
        <w:rPr>
          <w:lang w:val="en-US" w:eastAsia="de-DE"/>
        </w:rPr>
      </w:pPr>
      <w:r>
        <w:rPr>
          <w:rFonts w:hint="eastAsia"/>
          <w:lang w:val="en-US" w:eastAsia="de-DE"/>
        </w:rPr>
        <w:t>W</w:t>
      </w:r>
      <w:r>
        <w:rPr>
          <w:lang w:val="en-US" w:eastAsia="de-DE"/>
        </w:rPr>
        <w:t>e only support csv file now, sorry.</w:t>
      </w:r>
    </w:p>
    <w:p w14:paraId="76CDF9B6" w14:textId="746AE63D" w:rsidR="00713E34" w:rsidRDefault="00713E34" w:rsidP="00713E34">
      <w:pPr>
        <w:pStyle w:val="3"/>
        <w:rPr>
          <w:i w:val="0"/>
          <w:lang w:val="en-US"/>
        </w:rPr>
      </w:pPr>
      <w:bookmarkStart w:id="11" w:name="_Toc56079003"/>
      <w:r>
        <w:rPr>
          <w:i w:val="0"/>
          <w:lang w:val="en-US"/>
        </w:rPr>
        <w:t>Rule</w:t>
      </w:r>
      <w:bookmarkEnd w:id="11"/>
    </w:p>
    <w:p w14:paraId="440FB7AF" w14:textId="14F43731" w:rsidR="00346B05" w:rsidRPr="00346B05" w:rsidRDefault="00346B05" w:rsidP="00346B05">
      <w:pPr>
        <w:pStyle w:val="NormalText"/>
        <w:rPr>
          <w:b/>
          <w:lang w:val="en-US" w:eastAsia="de-DE"/>
        </w:rPr>
      </w:pPr>
      <w:r w:rsidRPr="00346B05">
        <w:rPr>
          <w:rFonts w:hint="eastAsia"/>
          <w:b/>
          <w:lang w:val="en-US" w:eastAsia="de-DE"/>
        </w:rPr>
        <w:t>I</w:t>
      </w:r>
      <w:r w:rsidRPr="00346B05">
        <w:rPr>
          <w:b/>
          <w:lang w:val="en-US" w:eastAsia="de-DE"/>
        </w:rPr>
        <w:t xml:space="preserve">mportant: It might fail when import file under the folder has special </w:t>
      </w:r>
      <w:proofErr w:type="gramStart"/>
      <w:r w:rsidRPr="00346B05">
        <w:rPr>
          <w:b/>
          <w:lang w:val="en-US" w:eastAsia="de-DE"/>
        </w:rPr>
        <w:t>Char</w:t>
      </w:r>
      <w:r>
        <w:rPr>
          <w:b/>
          <w:lang w:val="en-US" w:eastAsia="de-DE"/>
        </w:rPr>
        <w:t>(</w:t>
      </w:r>
      <w:proofErr w:type="gramEnd"/>
      <w:r>
        <w:rPr>
          <w:b/>
          <w:lang w:val="en-US" w:eastAsia="de-DE"/>
        </w:rPr>
        <w:t>as Chinese Name)</w:t>
      </w:r>
      <w:r w:rsidRPr="00346B05">
        <w:rPr>
          <w:b/>
          <w:lang w:val="en-US" w:eastAsia="de-DE"/>
        </w:rPr>
        <w:t xml:space="preserve"> or Space;</w:t>
      </w:r>
    </w:p>
    <w:p w14:paraId="02829C7B" w14:textId="0511F198" w:rsidR="00713E34" w:rsidRDefault="00713E34" w:rsidP="00713E34">
      <w:pPr>
        <w:pStyle w:val="NormalText"/>
        <w:rPr>
          <w:lang w:val="en-US" w:eastAsia="de-DE"/>
        </w:rPr>
      </w:pPr>
      <w:r>
        <w:rPr>
          <w:rFonts w:hint="eastAsia"/>
          <w:lang w:val="en-US" w:eastAsia="de-DE"/>
        </w:rPr>
        <w:t>T</w:t>
      </w:r>
      <w:r>
        <w:rPr>
          <w:lang w:val="en-US" w:eastAsia="de-DE"/>
        </w:rPr>
        <w:t>he First and Last Line of the csv file shall be the “</w:t>
      </w:r>
      <w:proofErr w:type="spellStart"/>
      <w:r w:rsidRPr="00713E34">
        <w:rPr>
          <w:lang w:val="en-US" w:eastAsia="de-DE"/>
        </w:rPr>
        <w:t>EthernetSimulatorHaslerShanghai</w:t>
      </w:r>
      <w:proofErr w:type="spellEnd"/>
      <w:r>
        <w:rPr>
          <w:lang w:val="en-US" w:eastAsia="de-DE"/>
        </w:rPr>
        <w:t>”</w:t>
      </w:r>
    </w:p>
    <w:p w14:paraId="04FDC163" w14:textId="071E5AEE" w:rsidR="00713E34" w:rsidRDefault="00713E34" w:rsidP="00346B05">
      <w:pPr>
        <w:pStyle w:val="NormalText"/>
        <w:rPr>
          <w:lang w:val="en-US" w:eastAsia="de-DE"/>
        </w:rPr>
      </w:pPr>
      <w:r>
        <w:rPr>
          <w:lang w:val="en-US" w:eastAsia="de-DE"/>
        </w:rPr>
        <w:t xml:space="preserve">The Second Line </w:t>
      </w:r>
      <w:r w:rsidR="00346B05">
        <w:rPr>
          <w:lang w:val="en-US" w:eastAsia="de-DE"/>
        </w:rPr>
        <w:t>shall be the “</w:t>
      </w:r>
      <w:proofErr w:type="spellStart"/>
      <w:proofErr w:type="gramStart"/>
      <w:r w:rsidR="00346B05" w:rsidRPr="00713E34">
        <w:rPr>
          <w:lang w:val="en-US" w:eastAsia="de-DE"/>
        </w:rPr>
        <w:t>Name;Type</w:t>
      </w:r>
      <w:proofErr w:type="gramEnd"/>
      <w:r w:rsidR="00346B05" w:rsidRPr="00713E34">
        <w:rPr>
          <w:lang w:val="en-US" w:eastAsia="de-DE"/>
        </w:rPr>
        <w:t>;DefaultValue</w:t>
      </w:r>
      <w:proofErr w:type="spellEnd"/>
      <w:r w:rsidR="00346B05">
        <w:rPr>
          <w:lang w:val="en-US" w:eastAsia="de-DE"/>
        </w:rPr>
        <w:t>”</w:t>
      </w:r>
      <w:r w:rsidR="00346B05">
        <w:rPr>
          <w:rFonts w:hint="eastAsia"/>
          <w:lang w:val="en-US" w:eastAsia="de-DE"/>
        </w:rPr>
        <w:t>.</w:t>
      </w:r>
      <w:r w:rsidR="00346B05">
        <w:rPr>
          <w:lang w:val="en-US" w:eastAsia="de-DE"/>
        </w:rPr>
        <w:t xml:space="preserve"> T</w:t>
      </w:r>
      <w:r>
        <w:rPr>
          <w:lang w:val="en-US" w:eastAsia="de-DE"/>
        </w:rPr>
        <w:t>o define the data name, type and default value</w:t>
      </w:r>
      <w:r w:rsidR="00346B05">
        <w:rPr>
          <w:rFonts w:hint="eastAsia"/>
          <w:lang w:val="en-US" w:eastAsia="de-DE"/>
        </w:rPr>
        <w:t>.</w:t>
      </w:r>
    </w:p>
    <w:p w14:paraId="5152D306" w14:textId="77777777" w:rsidR="006262DE" w:rsidRDefault="00713E34" w:rsidP="00713E34">
      <w:pPr>
        <w:pStyle w:val="HTML"/>
        <w:tabs>
          <w:tab w:val="clear" w:pos="916"/>
          <w:tab w:val="left" w:pos="710"/>
        </w:tabs>
        <w:rPr>
          <w:rFonts w:ascii="Helvetica" w:hAnsi="Helvetica" w:cs="Arial"/>
          <w:b/>
          <w:sz w:val="20"/>
          <w:szCs w:val="20"/>
          <w:lang w:eastAsia="de-DE"/>
        </w:rPr>
      </w:pPr>
      <w:r>
        <w:rPr>
          <w:rFonts w:ascii="Helvetica" w:hAnsi="Helvetica" w:cs="Arial"/>
          <w:sz w:val="20"/>
          <w:szCs w:val="20"/>
          <w:lang w:eastAsia="de-DE"/>
        </w:rPr>
        <w:lastRenderedPageBreak/>
        <w:tab/>
      </w:r>
      <w:r w:rsidRPr="00346B05">
        <w:rPr>
          <w:rFonts w:ascii="Helvetica" w:hAnsi="Helvetica" w:cs="Arial" w:hint="eastAsia"/>
          <w:b/>
          <w:sz w:val="20"/>
          <w:szCs w:val="20"/>
          <w:lang w:eastAsia="de-DE"/>
        </w:rPr>
        <w:t>T</w:t>
      </w:r>
      <w:r w:rsidRPr="00346B05">
        <w:rPr>
          <w:rFonts w:ascii="Helvetica" w:hAnsi="Helvetica" w:cs="Arial"/>
          <w:b/>
          <w:sz w:val="20"/>
          <w:szCs w:val="20"/>
          <w:lang w:eastAsia="de-DE"/>
        </w:rPr>
        <w:t xml:space="preserve">he available Types </w:t>
      </w:r>
      <w:proofErr w:type="gramStart"/>
      <w:r w:rsidRPr="00346B05">
        <w:rPr>
          <w:rFonts w:ascii="Helvetica" w:hAnsi="Helvetica" w:cs="Arial"/>
          <w:b/>
          <w:sz w:val="20"/>
          <w:szCs w:val="20"/>
          <w:lang w:eastAsia="de-DE"/>
        </w:rPr>
        <w:t>are :</w:t>
      </w:r>
      <w:proofErr w:type="gramEnd"/>
      <w:r w:rsidRPr="00346B05">
        <w:rPr>
          <w:rFonts w:ascii="Helvetica" w:hAnsi="Helvetica" w:cs="Arial"/>
          <w:b/>
          <w:sz w:val="20"/>
          <w:szCs w:val="20"/>
          <w:lang w:eastAsia="de-DE"/>
        </w:rPr>
        <w:t xml:space="preserve"> </w:t>
      </w:r>
    </w:p>
    <w:p w14:paraId="0BED0160" w14:textId="77777777" w:rsidR="006262DE" w:rsidRDefault="006262DE" w:rsidP="00713E34">
      <w:pPr>
        <w:pStyle w:val="HTML"/>
        <w:tabs>
          <w:tab w:val="clear" w:pos="916"/>
          <w:tab w:val="left" w:pos="710"/>
        </w:tabs>
        <w:rPr>
          <w:rFonts w:ascii="Helvetica" w:hAnsi="Helvetica" w:cs="Arial"/>
          <w:b/>
          <w:sz w:val="20"/>
          <w:szCs w:val="20"/>
          <w:lang w:eastAsia="de-DE"/>
        </w:rPr>
      </w:pPr>
      <w:r>
        <w:rPr>
          <w:rFonts w:ascii="Helvetica" w:hAnsi="Helvetica" w:cs="Arial"/>
          <w:b/>
          <w:sz w:val="20"/>
          <w:szCs w:val="20"/>
          <w:lang w:eastAsia="de-DE"/>
        </w:rPr>
        <w:tab/>
      </w:r>
      <w:r w:rsidR="00713E34" w:rsidRPr="00346B05">
        <w:rPr>
          <w:rFonts w:ascii="Helvetica" w:hAnsi="Helvetica" w:cs="Arial"/>
          <w:b/>
          <w:sz w:val="20"/>
          <w:szCs w:val="20"/>
          <w:lang w:eastAsia="de-DE"/>
        </w:rPr>
        <w:t xml:space="preserve">Bool, </w:t>
      </w:r>
      <w:r w:rsidR="00713E34" w:rsidRPr="00713E34">
        <w:rPr>
          <w:rFonts w:ascii="Helvetica" w:hAnsi="Helvetica" w:cs="Arial"/>
          <w:b/>
          <w:sz w:val="20"/>
          <w:szCs w:val="20"/>
          <w:lang w:eastAsia="de-DE"/>
        </w:rPr>
        <w:t>Unsigned_8</w:t>
      </w:r>
      <w:r w:rsidR="00713E34" w:rsidRPr="00346B05">
        <w:rPr>
          <w:rFonts w:ascii="Helvetica" w:hAnsi="Helvetica" w:cs="Arial"/>
          <w:b/>
          <w:sz w:val="20"/>
          <w:szCs w:val="20"/>
          <w:lang w:eastAsia="de-DE"/>
        </w:rPr>
        <w:t xml:space="preserve">, </w:t>
      </w:r>
      <w:r w:rsidR="00713E34" w:rsidRPr="00713E34">
        <w:rPr>
          <w:rFonts w:ascii="Helvetica" w:hAnsi="Helvetica" w:cs="Arial"/>
          <w:b/>
          <w:sz w:val="20"/>
          <w:szCs w:val="20"/>
          <w:lang w:eastAsia="de-DE"/>
        </w:rPr>
        <w:t>Signed_8</w:t>
      </w:r>
      <w:r w:rsidR="00713E34" w:rsidRPr="00346B05">
        <w:rPr>
          <w:rFonts w:ascii="Helvetica" w:hAnsi="Helvetica" w:cs="Arial"/>
          <w:b/>
          <w:sz w:val="20"/>
          <w:szCs w:val="20"/>
          <w:lang w:eastAsia="de-DE"/>
        </w:rPr>
        <w:t xml:space="preserve">, </w:t>
      </w:r>
      <w:r w:rsidR="00713E34" w:rsidRPr="00713E34">
        <w:rPr>
          <w:rFonts w:ascii="Helvetica" w:hAnsi="Helvetica" w:cs="Arial"/>
          <w:b/>
          <w:sz w:val="20"/>
          <w:szCs w:val="20"/>
          <w:lang w:eastAsia="de-DE"/>
        </w:rPr>
        <w:t>Unsigned_16</w:t>
      </w:r>
      <w:r w:rsidR="00713E34" w:rsidRPr="00346B05">
        <w:rPr>
          <w:rFonts w:ascii="Helvetica" w:hAnsi="Helvetica" w:cs="Arial"/>
          <w:b/>
          <w:sz w:val="20"/>
          <w:szCs w:val="20"/>
          <w:lang w:eastAsia="de-DE"/>
        </w:rPr>
        <w:t xml:space="preserve">, </w:t>
      </w:r>
      <w:r w:rsidR="00713E34" w:rsidRPr="00713E34">
        <w:rPr>
          <w:rFonts w:ascii="Helvetica" w:hAnsi="Helvetica" w:cs="Arial"/>
          <w:b/>
          <w:sz w:val="20"/>
          <w:szCs w:val="20"/>
          <w:lang w:eastAsia="de-DE"/>
        </w:rPr>
        <w:t>Signed_16</w:t>
      </w:r>
      <w:r w:rsidR="00713E34" w:rsidRPr="00346B05">
        <w:rPr>
          <w:rFonts w:ascii="Helvetica" w:hAnsi="Helvetica" w:cs="Arial"/>
          <w:b/>
          <w:sz w:val="20"/>
          <w:szCs w:val="20"/>
          <w:lang w:eastAsia="de-DE"/>
        </w:rPr>
        <w:t>, Unsigned_32</w:t>
      </w:r>
      <w:r w:rsidR="00346B05" w:rsidRPr="00346B05">
        <w:rPr>
          <w:rFonts w:ascii="Helvetica" w:hAnsi="Helvetica" w:cs="Arial"/>
          <w:b/>
          <w:sz w:val="20"/>
          <w:szCs w:val="20"/>
          <w:lang w:eastAsia="de-DE"/>
        </w:rPr>
        <w:t xml:space="preserve">, Signed_32, </w:t>
      </w:r>
    </w:p>
    <w:p w14:paraId="2A56F5BF" w14:textId="651E7414" w:rsidR="006262DE" w:rsidRPr="006262DE" w:rsidRDefault="006262DE" w:rsidP="00713E34">
      <w:pPr>
        <w:pStyle w:val="HTML"/>
        <w:tabs>
          <w:tab w:val="clear" w:pos="916"/>
          <w:tab w:val="left" w:pos="710"/>
        </w:tabs>
        <w:rPr>
          <w:rFonts w:ascii="Helvetica" w:hAnsi="Helvetica" w:cs="Arial"/>
          <w:b/>
          <w:sz w:val="20"/>
          <w:szCs w:val="20"/>
          <w:lang w:eastAsia="de-DE"/>
        </w:rPr>
      </w:pPr>
      <w:r>
        <w:rPr>
          <w:rFonts w:ascii="Helvetica" w:hAnsi="Helvetica" w:cs="Arial"/>
          <w:b/>
          <w:sz w:val="20"/>
          <w:szCs w:val="20"/>
          <w:lang w:eastAsia="de-DE"/>
        </w:rPr>
        <w:tab/>
      </w:r>
      <w:proofErr w:type="spellStart"/>
      <w:r w:rsidR="00346B05" w:rsidRPr="00346B05">
        <w:rPr>
          <w:rFonts w:ascii="Helvetica" w:hAnsi="Helvetica" w:cs="Arial"/>
          <w:b/>
          <w:sz w:val="20"/>
          <w:szCs w:val="20"/>
          <w:lang w:eastAsia="de-DE"/>
        </w:rPr>
        <w:t>CharNumber</w:t>
      </w:r>
      <w:proofErr w:type="spellEnd"/>
      <w:r w:rsidR="00346B05" w:rsidRPr="00346B05">
        <w:rPr>
          <w:rFonts w:ascii="Helvetica" w:hAnsi="Helvetica" w:cs="Arial"/>
          <w:b/>
          <w:sz w:val="20"/>
          <w:szCs w:val="20"/>
          <w:lang w:eastAsia="de-DE"/>
        </w:rPr>
        <w:t>.</w:t>
      </w:r>
    </w:p>
    <w:p w14:paraId="5C8E9EEE" w14:textId="3BB76B61" w:rsidR="00713E34" w:rsidRDefault="00346B05" w:rsidP="00713E34">
      <w:pPr>
        <w:pStyle w:val="NormalText"/>
        <w:rPr>
          <w:lang w:val="en-US" w:eastAsia="de-DE"/>
        </w:rPr>
      </w:pPr>
      <w:r>
        <w:rPr>
          <w:lang w:val="en-US" w:eastAsia="de-DE"/>
        </w:rPr>
        <w:t xml:space="preserve">Yes, for Char[N], it has special rule, use “Char” + Count, for example, Char16, means </w:t>
      </w:r>
      <w:proofErr w:type="gramStart"/>
      <w:r>
        <w:rPr>
          <w:lang w:val="en-US" w:eastAsia="de-DE"/>
        </w:rPr>
        <w:t>Char[</w:t>
      </w:r>
      <w:proofErr w:type="gramEnd"/>
      <w:r>
        <w:rPr>
          <w:lang w:val="en-US" w:eastAsia="de-DE"/>
        </w:rPr>
        <w:t>16]</w:t>
      </w:r>
      <w:r w:rsidR="006262DE">
        <w:rPr>
          <w:lang w:val="en-US" w:eastAsia="de-DE"/>
        </w:rPr>
        <w:t>.</w:t>
      </w:r>
    </w:p>
    <w:p w14:paraId="069F3E1C" w14:textId="77777777" w:rsidR="006262DE" w:rsidRDefault="006262DE" w:rsidP="00713E34">
      <w:pPr>
        <w:pStyle w:val="NormalText"/>
        <w:rPr>
          <w:lang w:val="en-US" w:eastAsia="de-DE"/>
        </w:rPr>
      </w:pPr>
    </w:p>
    <w:p w14:paraId="2C6EFE7F" w14:textId="3CE1C7CF" w:rsidR="00713E34" w:rsidRPr="00346B05" w:rsidRDefault="00346B05" w:rsidP="00713E34">
      <w:pPr>
        <w:pStyle w:val="NormalText"/>
        <w:rPr>
          <w:b/>
          <w:lang w:val="en-US" w:eastAsia="de-DE"/>
        </w:rPr>
      </w:pPr>
      <w:r w:rsidRPr="00346B05">
        <w:rPr>
          <w:b/>
          <w:lang w:val="en-US" w:eastAsia="de-DE"/>
        </w:rPr>
        <w:t>What is not convenient now is, the Simulator does not support “</w:t>
      </w:r>
      <w:proofErr w:type="gramStart"/>
      <w:r w:rsidRPr="00346B05">
        <w:rPr>
          <w:b/>
          <w:lang w:val="en-US" w:eastAsia="de-DE"/>
        </w:rPr>
        <w:t>Offset“</w:t>
      </w:r>
      <w:proofErr w:type="gramEnd"/>
      <w:r w:rsidRPr="00346B05">
        <w:rPr>
          <w:b/>
          <w:lang w:val="en-US" w:eastAsia="de-DE"/>
        </w:rPr>
        <w:t>, which means, the Simulator will transmit data to the specific import type, following the Bytes sequence.</w:t>
      </w:r>
    </w:p>
    <w:p w14:paraId="672C2090" w14:textId="0618AF17" w:rsidR="00476D61" w:rsidRDefault="00476D61" w:rsidP="0093217D">
      <w:pPr>
        <w:pStyle w:val="3"/>
        <w:rPr>
          <w:i w:val="0"/>
          <w:lang w:val="en-US"/>
        </w:rPr>
      </w:pPr>
      <w:bookmarkStart w:id="12" w:name="_Toc56079004"/>
      <w:r w:rsidRPr="0093217D">
        <w:rPr>
          <w:rFonts w:hint="eastAsia"/>
          <w:i w:val="0"/>
          <w:lang w:val="en-US"/>
        </w:rPr>
        <w:t>F</w:t>
      </w:r>
      <w:r w:rsidRPr="0093217D">
        <w:rPr>
          <w:i w:val="0"/>
          <w:lang w:val="en-US"/>
        </w:rPr>
        <w:t>ile example</w:t>
      </w:r>
      <w:bookmarkEnd w:id="12"/>
    </w:p>
    <w:p w14:paraId="20DE1CE6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spellStart"/>
      <w:r w:rsidRPr="00713E34">
        <w:rPr>
          <w:lang w:val="en-US" w:eastAsia="de-DE"/>
        </w:rPr>
        <w:t>EthernetSimulatorHaslerShanghai</w:t>
      </w:r>
      <w:proofErr w:type="spellEnd"/>
    </w:p>
    <w:p w14:paraId="04075DC7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spellStart"/>
      <w:proofErr w:type="gramStart"/>
      <w:r w:rsidRPr="00713E34">
        <w:rPr>
          <w:lang w:val="en-US" w:eastAsia="de-DE"/>
        </w:rPr>
        <w:t>Name;Type</w:t>
      </w:r>
      <w:proofErr w:type="gramEnd"/>
      <w:r w:rsidRPr="00713E34">
        <w:rPr>
          <w:lang w:val="en-US" w:eastAsia="de-DE"/>
        </w:rPr>
        <w:t>;DefaultValue</w:t>
      </w:r>
      <w:proofErr w:type="spellEnd"/>
    </w:p>
    <w:p w14:paraId="29A553F1" w14:textId="77777777" w:rsidR="00713E34" w:rsidRPr="00713E34" w:rsidRDefault="00713E34" w:rsidP="00713E34">
      <w:pPr>
        <w:pStyle w:val="NormalText"/>
        <w:rPr>
          <w:lang w:val="en-US" w:eastAsia="de-DE"/>
        </w:rPr>
      </w:pPr>
      <w:r w:rsidRPr="00713E34">
        <w:rPr>
          <w:lang w:val="en-US" w:eastAsia="de-DE"/>
        </w:rPr>
        <w:t>head</w:t>
      </w:r>
      <w:proofErr w:type="gramStart"/>
      <w:r w:rsidRPr="00713E34">
        <w:rPr>
          <w:lang w:val="en-US" w:eastAsia="de-DE"/>
        </w:rPr>
        <w:t>1;Unsigned</w:t>
      </w:r>
      <w:proofErr w:type="gramEnd"/>
      <w:r w:rsidRPr="00713E34">
        <w:rPr>
          <w:lang w:val="en-US" w:eastAsia="de-DE"/>
        </w:rPr>
        <w:t>_8;0</w:t>
      </w:r>
    </w:p>
    <w:p w14:paraId="46920451" w14:textId="77777777" w:rsidR="00713E34" w:rsidRPr="00713E34" w:rsidRDefault="00713E34" w:rsidP="00713E34">
      <w:pPr>
        <w:pStyle w:val="NormalText"/>
        <w:rPr>
          <w:lang w:val="en-US" w:eastAsia="de-DE"/>
        </w:rPr>
      </w:pPr>
      <w:r w:rsidRPr="00713E34">
        <w:rPr>
          <w:lang w:val="en-US" w:eastAsia="de-DE"/>
        </w:rPr>
        <w:t>head</w:t>
      </w:r>
      <w:proofErr w:type="gramStart"/>
      <w:r w:rsidRPr="00713E34">
        <w:rPr>
          <w:lang w:val="en-US" w:eastAsia="de-DE"/>
        </w:rPr>
        <w:t>2;Unsigned</w:t>
      </w:r>
      <w:proofErr w:type="gramEnd"/>
      <w:r w:rsidRPr="00713E34">
        <w:rPr>
          <w:lang w:val="en-US" w:eastAsia="de-DE"/>
        </w:rPr>
        <w:t>_8;0</w:t>
      </w:r>
    </w:p>
    <w:p w14:paraId="6ABC6101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count;Unsigned</w:t>
      </w:r>
      <w:proofErr w:type="gramEnd"/>
      <w:r w:rsidRPr="00713E34">
        <w:rPr>
          <w:lang w:val="en-US" w:eastAsia="de-DE"/>
        </w:rPr>
        <w:t>_8;0</w:t>
      </w:r>
    </w:p>
    <w:p w14:paraId="57E24B70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XPosition;Char</w:t>
      </w:r>
      <w:proofErr w:type="gramEnd"/>
      <w:r w:rsidRPr="00713E34">
        <w:rPr>
          <w:lang w:val="en-US" w:eastAsia="de-DE"/>
        </w:rPr>
        <w:t>11;0</w:t>
      </w:r>
    </w:p>
    <w:p w14:paraId="1F74ECFE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YPosition;Char</w:t>
      </w:r>
      <w:proofErr w:type="gramEnd"/>
      <w:r w:rsidRPr="00713E34">
        <w:rPr>
          <w:lang w:val="en-US" w:eastAsia="de-DE"/>
        </w:rPr>
        <w:t>10;0</w:t>
      </w:r>
    </w:p>
    <w:p w14:paraId="63B495ED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Altitude;Char</w:t>
      </w:r>
      <w:proofErr w:type="gramEnd"/>
      <w:r w:rsidRPr="00713E34">
        <w:rPr>
          <w:lang w:val="en-US" w:eastAsia="de-DE"/>
        </w:rPr>
        <w:t>5;0</w:t>
      </w:r>
    </w:p>
    <w:p w14:paraId="21E89425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Year;Unsigned</w:t>
      </w:r>
      <w:proofErr w:type="gramEnd"/>
      <w:r w:rsidRPr="00713E34">
        <w:rPr>
          <w:lang w:val="en-US" w:eastAsia="de-DE"/>
        </w:rPr>
        <w:t>_8;0</w:t>
      </w:r>
    </w:p>
    <w:p w14:paraId="72880A42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Month;Unsigned</w:t>
      </w:r>
      <w:proofErr w:type="gramEnd"/>
      <w:r w:rsidRPr="00713E34">
        <w:rPr>
          <w:lang w:val="en-US" w:eastAsia="de-DE"/>
        </w:rPr>
        <w:t>_8;0</w:t>
      </w:r>
    </w:p>
    <w:p w14:paraId="67FE765E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Dat;Unsigned</w:t>
      </w:r>
      <w:proofErr w:type="gramEnd"/>
      <w:r w:rsidRPr="00713E34">
        <w:rPr>
          <w:lang w:val="en-US" w:eastAsia="de-DE"/>
        </w:rPr>
        <w:t>_8;0</w:t>
      </w:r>
    </w:p>
    <w:p w14:paraId="280FDFAC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Hour;Unsigned</w:t>
      </w:r>
      <w:proofErr w:type="gramEnd"/>
      <w:r w:rsidRPr="00713E34">
        <w:rPr>
          <w:lang w:val="en-US" w:eastAsia="de-DE"/>
        </w:rPr>
        <w:t>_8;0</w:t>
      </w:r>
    </w:p>
    <w:p w14:paraId="04049611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Minute;Unsigned</w:t>
      </w:r>
      <w:proofErr w:type="gramEnd"/>
      <w:r w:rsidRPr="00713E34">
        <w:rPr>
          <w:lang w:val="en-US" w:eastAsia="de-DE"/>
        </w:rPr>
        <w:t>_8;0</w:t>
      </w:r>
    </w:p>
    <w:p w14:paraId="3EFDAFB7" w14:textId="77777777" w:rsidR="00713E34" w:rsidRPr="00713E34" w:rsidRDefault="00713E34" w:rsidP="00713E34">
      <w:pPr>
        <w:pStyle w:val="NormalText"/>
        <w:rPr>
          <w:lang w:val="en-US" w:eastAsia="de-DE"/>
        </w:rPr>
      </w:pPr>
      <w:proofErr w:type="gramStart"/>
      <w:r w:rsidRPr="00713E34">
        <w:rPr>
          <w:lang w:val="en-US" w:eastAsia="de-DE"/>
        </w:rPr>
        <w:t>Second;Unsigned</w:t>
      </w:r>
      <w:proofErr w:type="gramEnd"/>
      <w:r w:rsidRPr="00713E34">
        <w:rPr>
          <w:lang w:val="en-US" w:eastAsia="de-DE"/>
        </w:rPr>
        <w:t>_8;0</w:t>
      </w:r>
    </w:p>
    <w:p w14:paraId="254AD965" w14:textId="77777777" w:rsidR="00713E34" w:rsidRPr="00713E34" w:rsidRDefault="00713E34" w:rsidP="00713E34">
      <w:pPr>
        <w:pStyle w:val="NormalText"/>
        <w:rPr>
          <w:lang w:val="en-US" w:eastAsia="de-DE"/>
        </w:rPr>
      </w:pPr>
      <w:r w:rsidRPr="00713E34">
        <w:rPr>
          <w:lang w:val="en-US" w:eastAsia="de-DE"/>
        </w:rPr>
        <w:t>CRC</w:t>
      </w:r>
      <w:proofErr w:type="gramStart"/>
      <w:r w:rsidRPr="00713E34">
        <w:rPr>
          <w:lang w:val="en-US" w:eastAsia="de-DE"/>
        </w:rPr>
        <w:t>1;Unsigned</w:t>
      </w:r>
      <w:proofErr w:type="gramEnd"/>
      <w:r w:rsidRPr="00713E34">
        <w:rPr>
          <w:lang w:val="en-US" w:eastAsia="de-DE"/>
        </w:rPr>
        <w:t>_8;0</w:t>
      </w:r>
    </w:p>
    <w:p w14:paraId="4382D055" w14:textId="77777777" w:rsidR="00713E34" w:rsidRPr="00713E34" w:rsidRDefault="00713E34" w:rsidP="00713E34">
      <w:pPr>
        <w:pStyle w:val="NormalText"/>
        <w:rPr>
          <w:lang w:val="en-US" w:eastAsia="de-DE"/>
        </w:rPr>
      </w:pPr>
      <w:r w:rsidRPr="00713E34">
        <w:rPr>
          <w:lang w:val="en-US" w:eastAsia="de-DE"/>
        </w:rPr>
        <w:t>CRC</w:t>
      </w:r>
      <w:proofErr w:type="gramStart"/>
      <w:r w:rsidRPr="00713E34">
        <w:rPr>
          <w:lang w:val="en-US" w:eastAsia="de-DE"/>
        </w:rPr>
        <w:t>2;Unsigned</w:t>
      </w:r>
      <w:proofErr w:type="gramEnd"/>
      <w:r w:rsidRPr="00713E34">
        <w:rPr>
          <w:lang w:val="en-US" w:eastAsia="de-DE"/>
        </w:rPr>
        <w:t>_8;0</w:t>
      </w:r>
    </w:p>
    <w:p w14:paraId="0C7F2227" w14:textId="77777777" w:rsidR="00713E34" w:rsidRPr="00713E34" w:rsidRDefault="00713E34" w:rsidP="00713E34">
      <w:pPr>
        <w:pStyle w:val="NormalText"/>
        <w:rPr>
          <w:lang w:val="en-US" w:eastAsia="de-DE"/>
        </w:rPr>
      </w:pPr>
      <w:r w:rsidRPr="00713E34">
        <w:rPr>
          <w:lang w:val="en-US" w:eastAsia="de-DE"/>
        </w:rPr>
        <w:t>CRC</w:t>
      </w:r>
      <w:proofErr w:type="gramStart"/>
      <w:r w:rsidRPr="00713E34">
        <w:rPr>
          <w:lang w:val="en-US" w:eastAsia="de-DE"/>
        </w:rPr>
        <w:t>3;Unsigned</w:t>
      </w:r>
      <w:proofErr w:type="gramEnd"/>
      <w:r w:rsidRPr="00713E34">
        <w:rPr>
          <w:lang w:val="en-US" w:eastAsia="de-DE"/>
        </w:rPr>
        <w:t>_8;0</w:t>
      </w:r>
    </w:p>
    <w:p w14:paraId="044DDA69" w14:textId="77777777" w:rsidR="00713E34" w:rsidRPr="00713E34" w:rsidRDefault="00713E34" w:rsidP="00713E34">
      <w:pPr>
        <w:pStyle w:val="NormalText"/>
        <w:rPr>
          <w:lang w:val="en-US" w:eastAsia="de-DE"/>
        </w:rPr>
      </w:pPr>
      <w:r w:rsidRPr="00713E34">
        <w:rPr>
          <w:lang w:val="en-US" w:eastAsia="de-DE"/>
        </w:rPr>
        <w:t>end</w:t>
      </w:r>
      <w:proofErr w:type="gramStart"/>
      <w:r w:rsidRPr="00713E34">
        <w:rPr>
          <w:lang w:val="en-US" w:eastAsia="de-DE"/>
        </w:rPr>
        <w:t>1;Unsigned</w:t>
      </w:r>
      <w:proofErr w:type="gramEnd"/>
      <w:r w:rsidRPr="00713E34">
        <w:rPr>
          <w:lang w:val="en-US" w:eastAsia="de-DE"/>
        </w:rPr>
        <w:t>_8;0</w:t>
      </w:r>
    </w:p>
    <w:p w14:paraId="39C09003" w14:textId="77777777" w:rsidR="00713E34" w:rsidRPr="00713E34" w:rsidRDefault="00713E34" w:rsidP="00713E34">
      <w:pPr>
        <w:pStyle w:val="NormalText"/>
        <w:rPr>
          <w:lang w:val="en-US" w:eastAsia="de-DE"/>
        </w:rPr>
      </w:pPr>
      <w:r w:rsidRPr="00713E34">
        <w:rPr>
          <w:lang w:val="en-US" w:eastAsia="de-DE"/>
        </w:rPr>
        <w:t>end</w:t>
      </w:r>
      <w:proofErr w:type="gramStart"/>
      <w:r w:rsidRPr="00713E34">
        <w:rPr>
          <w:lang w:val="en-US" w:eastAsia="de-DE"/>
        </w:rPr>
        <w:t>2;Unsigned</w:t>
      </w:r>
      <w:proofErr w:type="gramEnd"/>
      <w:r w:rsidRPr="00713E34">
        <w:rPr>
          <w:lang w:val="en-US" w:eastAsia="de-DE"/>
        </w:rPr>
        <w:t>_8;0</w:t>
      </w:r>
    </w:p>
    <w:p w14:paraId="230C1550" w14:textId="2B61A0D4" w:rsidR="00713E34" w:rsidRPr="00713E34" w:rsidRDefault="00713E34" w:rsidP="00713E34">
      <w:pPr>
        <w:pStyle w:val="NormalText"/>
        <w:rPr>
          <w:lang w:val="en-US" w:eastAsia="de-DE"/>
        </w:rPr>
      </w:pPr>
      <w:proofErr w:type="spellStart"/>
      <w:r w:rsidRPr="00713E34">
        <w:rPr>
          <w:lang w:val="en-US" w:eastAsia="de-DE"/>
        </w:rPr>
        <w:t>EthernetSimulatorHaslerShanghai</w:t>
      </w:r>
      <w:proofErr w:type="spellEnd"/>
    </w:p>
    <w:p w14:paraId="7766D692" w14:textId="45544430" w:rsidR="00A1459F" w:rsidRPr="00E843BF" w:rsidRDefault="006262DE" w:rsidP="0003202B">
      <w:pPr>
        <w:pStyle w:val="1"/>
        <w:rPr>
          <w:rFonts w:eastAsia="MS Mincho"/>
        </w:rPr>
      </w:pPr>
      <w:bookmarkStart w:id="13" w:name="_Toc56079005"/>
      <w:r>
        <w:rPr>
          <w:rFonts w:eastAsia="MS Mincho"/>
        </w:rPr>
        <w:lastRenderedPageBreak/>
        <w:t>Incoming Features</w:t>
      </w:r>
      <w:bookmarkEnd w:id="13"/>
    </w:p>
    <w:p w14:paraId="2DE135BE" w14:textId="3EA067AD" w:rsidR="00A1459F" w:rsidRPr="00102604" w:rsidRDefault="006262DE" w:rsidP="00102604">
      <w:pPr>
        <w:pStyle w:val="NormalText"/>
        <w:rPr>
          <w:lang w:val="en-US" w:eastAsia="de-DE"/>
        </w:rPr>
      </w:pPr>
      <w:bookmarkStart w:id="14" w:name="_Toc258331020"/>
      <w:r w:rsidRPr="00102604">
        <w:rPr>
          <w:lang w:val="en-US" w:eastAsia="de-DE"/>
        </w:rPr>
        <w:t>The Simulator is designed for the TCP Server, TCP Socket and UDP Socket, and for the convenient use.</w:t>
      </w:r>
      <w:r w:rsidR="00102604" w:rsidRPr="00102604">
        <w:rPr>
          <w:lang w:val="en-US" w:eastAsia="de-DE"/>
        </w:rPr>
        <w:t xml:space="preserve"> And it shall always be improved.</w:t>
      </w:r>
      <w:bookmarkEnd w:id="14"/>
    </w:p>
    <w:p w14:paraId="5EFEDABA" w14:textId="40C0C892" w:rsidR="00102604" w:rsidRDefault="00102604" w:rsidP="0003202B">
      <w:pPr>
        <w:pStyle w:val="NormalText"/>
        <w:rPr>
          <w:lang w:val="en-US" w:eastAsia="de-DE"/>
        </w:rPr>
      </w:pPr>
      <w:r w:rsidRPr="00102604">
        <w:rPr>
          <w:rFonts w:hint="eastAsia"/>
          <w:lang w:val="en-US" w:eastAsia="de-DE"/>
        </w:rPr>
        <w:t>W</w:t>
      </w:r>
      <w:r w:rsidRPr="00102604">
        <w:rPr>
          <w:lang w:val="en-US" w:eastAsia="de-DE"/>
        </w:rPr>
        <w:t xml:space="preserve">hat we plan to implement </w:t>
      </w:r>
      <w:proofErr w:type="gramStart"/>
      <w:r w:rsidRPr="00102604">
        <w:rPr>
          <w:lang w:val="en-US" w:eastAsia="de-DE"/>
        </w:rPr>
        <w:t>are :</w:t>
      </w:r>
      <w:proofErr w:type="gramEnd"/>
      <w:r w:rsidRPr="00102604">
        <w:rPr>
          <w:lang w:val="en-US" w:eastAsia="de-DE"/>
        </w:rPr>
        <w:t xml:space="preserve"> </w:t>
      </w:r>
    </w:p>
    <w:p w14:paraId="3EDB6161" w14:textId="0233FD1C" w:rsidR="00C25F52" w:rsidRPr="00C25F52" w:rsidRDefault="00C25F52" w:rsidP="0003202B">
      <w:pPr>
        <w:pStyle w:val="NormalText"/>
        <w:rPr>
          <w:rFonts w:hint="eastAsia"/>
          <w:b/>
          <w:lang w:val="en-US" w:eastAsia="zh-CN"/>
        </w:rPr>
      </w:pPr>
      <w:r w:rsidRPr="00C25F52">
        <w:rPr>
          <w:rFonts w:hint="eastAsia"/>
          <w:b/>
          <w:lang w:val="en-US" w:eastAsia="zh-CN"/>
        </w:rPr>
        <w:t>S</w:t>
      </w:r>
      <w:r w:rsidRPr="00C25F52">
        <w:rPr>
          <w:b/>
          <w:lang w:val="en-US" w:eastAsia="zh-CN"/>
        </w:rPr>
        <w:t>upport multiple connection;</w:t>
      </w:r>
    </w:p>
    <w:p w14:paraId="5F07304F" w14:textId="72AADD2A" w:rsidR="00102604" w:rsidRPr="00102604" w:rsidRDefault="00102604" w:rsidP="0003202B">
      <w:pPr>
        <w:pStyle w:val="NormalText"/>
        <w:rPr>
          <w:lang w:val="en-US" w:eastAsia="de-DE"/>
        </w:rPr>
      </w:pPr>
      <w:r w:rsidRPr="00102604">
        <w:rPr>
          <w:rFonts w:hint="eastAsia"/>
          <w:lang w:val="en-US" w:eastAsia="de-DE"/>
        </w:rPr>
        <w:t>S</w:t>
      </w:r>
      <w:r w:rsidRPr="00102604">
        <w:rPr>
          <w:lang w:val="en-US" w:eastAsia="de-DE"/>
        </w:rPr>
        <w:t xml:space="preserve">upport TCP Socket, to send the data to the configured </w:t>
      </w:r>
      <w:proofErr w:type="spellStart"/>
      <w:proofErr w:type="gramStart"/>
      <w:r w:rsidRPr="00102604">
        <w:rPr>
          <w:lang w:val="en-US" w:eastAsia="de-DE"/>
        </w:rPr>
        <w:t>IPAddress:port</w:t>
      </w:r>
      <w:proofErr w:type="spellEnd"/>
      <w:proofErr w:type="gramEnd"/>
      <w:r w:rsidRPr="00102604">
        <w:rPr>
          <w:lang w:val="en-US" w:eastAsia="de-DE"/>
        </w:rPr>
        <w:t>;</w:t>
      </w:r>
    </w:p>
    <w:p w14:paraId="5E9DC379" w14:textId="4204D3CB" w:rsidR="00102604" w:rsidRPr="00102604" w:rsidRDefault="00102604" w:rsidP="0003202B">
      <w:pPr>
        <w:pStyle w:val="NormalText"/>
        <w:rPr>
          <w:lang w:val="en-US" w:eastAsia="de-DE"/>
        </w:rPr>
      </w:pPr>
      <w:r w:rsidRPr="00102604">
        <w:rPr>
          <w:rFonts w:hint="eastAsia"/>
          <w:lang w:val="en-US" w:eastAsia="de-DE"/>
        </w:rPr>
        <w:t>S</w:t>
      </w:r>
      <w:r w:rsidRPr="00102604">
        <w:rPr>
          <w:lang w:val="en-US" w:eastAsia="de-DE"/>
        </w:rPr>
        <w:t xml:space="preserve">upport data configured automatic </w:t>
      </w:r>
      <w:proofErr w:type="spellStart"/>
      <w:r w:rsidRPr="00102604">
        <w:rPr>
          <w:lang w:val="en-US" w:eastAsia="de-DE"/>
        </w:rPr>
        <w:t>increasment</w:t>
      </w:r>
      <w:proofErr w:type="spellEnd"/>
      <w:r w:rsidRPr="00102604">
        <w:rPr>
          <w:lang w:val="en-US" w:eastAsia="de-DE"/>
        </w:rPr>
        <w:t>;</w:t>
      </w:r>
    </w:p>
    <w:p w14:paraId="66F32E9B" w14:textId="5E7F8EFF" w:rsidR="00102604" w:rsidRPr="00102604" w:rsidRDefault="00102604" w:rsidP="0003202B">
      <w:pPr>
        <w:pStyle w:val="NormalText"/>
        <w:rPr>
          <w:lang w:val="en-US" w:eastAsia="de-DE"/>
        </w:rPr>
      </w:pPr>
      <w:r w:rsidRPr="00102604">
        <w:rPr>
          <w:rFonts w:hint="eastAsia"/>
          <w:lang w:val="en-US" w:eastAsia="de-DE"/>
        </w:rPr>
        <w:t>S</w:t>
      </w:r>
      <w:r w:rsidRPr="00102604">
        <w:rPr>
          <w:lang w:val="en-US" w:eastAsia="de-DE"/>
        </w:rPr>
        <w:t>upport “Offset”, Support xml files import, and support “Export”;</w:t>
      </w:r>
      <w:bookmarkStart w:id="15" w:name="_GoBack"/>
      <w:bookmarkEnd w:id="15"/>
    </w:p>
    <w:p w14:paraId="1A179719" w14:textId="77777777" w:rsidR="00102604" w:rsidRPr="00102604" w:rsidRDefault="00102604" w:rsidP="00102604">
      <w:pPr>
        <w:pStyle w:val="NormalText"/>
        <w:rPr>
          <w:lang w:val="en-US" w:eastAsia="de-DE"/>
        </w:rPr>
      </w:pPr>
      <w:r w:rsidRPr="00102604">
        <w:rPr>
          <w:lang w:val="en-US" w:eastAsia="de-DE"/>
        </w:rPr>
        <w:t>Support UDP Socket</w:t>
      </w:r>
      <w:bookmarkStart w:id="16" w:name="_Toc258331021"/>
      <w:r w:rsidRPr="00102604">
        <w:rPr>
          <w:lang w:val="en-US" w:eastAsia="de-DE"/>
        </w:rPr>
        <w:t>;</w:t>
      </w:r>
    </w:p>
    <w:p w14:paraId="12B8572D" w14:textId="7DD45C91" w:rsidR="00655EF1" w:rsidRPr="00102604" w:rsidRDefault="00102604" w:rsidP="00102604">
      <w:pPr>
        <w:pStyle w:val="NormalText"/>
        <w:rPr>
          <w:rFonts w:eastAsia="MS Mincho"/>
          <w:lang w:val="en-US"/>
        </w:rPr>
      </w:pPr>
      <w:r w:rsidRPr="00102604">
        <w:rPr>
          <w:rFonts w:hint="eastAsia"/>
          <w:lang w:val="en-US" w:eastAsia="de-DE"/>
        </w:rPr>
        <w:t>S</w:t>
      </w:r>
      <w:r w:rsidRPr="00102604">
        <w:rPr>
          <w:lang w:val="en-US" w:eastAsia="de-DE"/>
        </w:rPr>
        <w:t xml:space="preserve">upport </w:t>
      </w:r>
      <w:proofErr w:type="gramStart"/>
      <w:r w:rsidRPr="00102604">
        <w:rPr>
          <w:lang w:val="en-US" w:eastAsia="de-DE"/>
        </w:rPr>
        <w:t>Customized  Validity</w:t>
      </w:r>
      <w:proofErr w:type="gramEnd"/>
      <w:r>
        <w:rPr>
          <w:lang w:val="en-US" w:eastAsia="de-DE"/>
        </w:rPr>
        <w:t>, user can select the algorithm, and from Bytes to  Target Bytes to calculate the result and in which way to put it into the Bytes;</w:t>
      </w:r>
      <w:r w:rsidR="00A1459F" w:rsidRPr="00102604">
        <w:rPr>
          <w:rFonts w:eastAsia="MS Mincho"/>
          <w:lang w:val="en-US"/>
        </w:rPr>
        <w:br w:type="page"/>
      </w:r>
      <w:bookmarkEnd w:id="16"/>
      <w:r w:rsidR="00B8646E" w:rsidRPr="00102604">
        <w:rPr>
          <w:rFonts w:eastAsia="MS Mincho"/>
          <w:lang w:val="en-US"/>
        </w:rPr>
        <w:lastRenderedPageBreak/>
        <w:t xml:space="preserve"> </w:t>
      </w:r>
      <w:proofErr w:type="spellStart"/>
      <w:r w:rsidR="00655EF1" w:rsidRPr="00102604">
        <w:rPr>
          <w:rFonts w:eastAsia="MS Mincho"/>
          <w:lang w:val="en-US"/>
        </w:rPr>
        <w:t>Notizen</w:t>
      </w:r>
      <w:proofErr w:type="spellEnd"/>
    </w:p>
    <w:tbl>
      <w:tblPr>
        <w:tblStyle w:val="ad"/>
        <w:tblW w:w="5000" w:type="pct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655EF1" w:rsidRPr="00C25F52" w14:paraId="0864278B" w14:textId="77777777" w:rsidTr="0004626F">
        <w:tc>
          <w:tcPr>
            <w:tcW w:w="5000" w:type="pct"/>
          </w:tcPr>
          <w:p w14:paraId="44F50F99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10EBEB3A" w14:textId="77777777" w:rsidTr="0004626F">
        <w:tc>
          <w:tcPr>
            <w:tcW w:w="5000" w:type="pct"/>
          </w:tcPr>
          <w:p w14:paraId="054DB380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6AD573E1" w14:textId="77777777" w:rsidTr="0004626F">
        <w:tc>
          <w:tcPr>
            <w:tcW w:w="5000" w:type="pct"/>
          </w:tcPr>
          <w:p w14:paraId="45ABCC9D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2EC35605" w14:textId="77777777" w:rsidTr="0004626F">
        <w:tc>
          <w:tcPr>
            <w:tcW w:w="5000" w:type="pct"/>
          </w:tcPr>
          <w:p w14:paraId="19CB7E92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0B054114" w14:textId="77777777" w:rsidTr="0004626F">
        <w:tc>
          <w:tcPr>
            <w:tcW w:w="5000" w:type="pct"/>
          </w:tcPr>
          <w:p w14:paraId="16C7D363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4C09D653" w14:textId="77777777" w:rsidTr="0004626F">
        <w:tc>
          <w:tcPr>
            <w:tcW w:w="5000" w:type="pct"/>
          </w:tcPr>
          <w:p w14:paraId="639E5403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542915DE" w14:textId="77777777" w:rsidTr="0004626F">
        <w:tc>
          <w:tcPr>
            <w:tcW w:w="5000" w:type="pct"/>
          </w:tcPr>
          <w:p w14:paraId="307002D3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69643591" w14:textId="77777777" w:rsidTr="0004626F">
        <w:tc>
          <w:tcPr>
            <w:tcW w:w="5000" w:type="pct"/>
          </w:tcPr>
          <w:p w14:paraId="4738CED9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6405DA9B" w14:textId="77777777" w:rsidTr="0004626F">
        <w:tc>
          <w:tcPr>
            <w:tcW w:w="5000" w:type="pct"/>
          </w:tcPr>
          <w:p w14:paraId="4467FA9B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575E9B8C" w14:textId="77777777" w:rsidTr="0004626F">
        <w:tc>
          <w:tcPr>
            <w:tcW w:w="5000" w:type="pct"/>
          </w:tcPr>
          <w:p w14:paraId="4FA06564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13BCEEE6" w14:textId="77777777" w:rsidTr="0004626F">
        <w:tc>
          <w:tcPr>
            <w:tcW w:w="5000" w:type="pct"/>
          </w:tcPr>
          <w:p w14:paraId="63822B1D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0AA7CA2C" w14:textId="77777777" w:rsidTr="0004626F">
        <w:tc>
          <w:tcPr>
            <w:tcW w:w="5000" w:type="pct"/>
          </w:tcPr>
          <w:p w14:paraId="5225AE97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45445575" w14:textId="77777777" w:rsidTr="0004626F">
        <w:tc>
          <w:tcPr>
            <w:tcW w:w="5000" w:type="pct"/>
          </w:tcPr>
          <w:p w14:paraId="6203C25D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3831377A" w14:textId="77777777" w:rsidTr="0004626F">
        <w:tc>
          <w:tcPr>
            <w:tcW w:w="5000" w:type="pct"/>
          </w:tcPr>
          <w:p w14:paraId="698F4404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11CD1E26" w14:textId="77777777" w:rsidTr="0004626F">
        <w:tc>
          <w:tcPr>
            <w:tcW w:w="5000" w:type="pct"/>
          </w:tcPr>
          <w:p w14:paraId="532A1DFC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75DA47A1" w14:textId="77777777" w:rsidTr="0004626F">
        <w:tc>
          <w:tcPr>
            <w:tcW w:w="5000" w:type="pct"/>
          </w:tcPr>
          <w:p w14:paraId="050A43DE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2005F016" w14:textId="77777777" w:rsidTr="0004626F">
        <w:tc>
          <w:tcPr>
            <w:tcW w:w="5000" w:type="pct"/>
          </w:tcPr>
          <w:p w14:paraId="51FADD3B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671D7AB4" w14:textId="77777777" w:rsidTr="0004626F">
        <w:tc>
          <w:tcPr>
            <w:tcW w:w="5000" w:type="pct"/>
          </w:tcPr>
          <w:p w14:paraId="1ED832B1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233561AA" w14:textId="77777777" w:rsidTr="0004626F">
        <w:tc>
          <w:tcPr>
            <w:tcW w:w="5000" w:type="pct"/>
          </w:tcPr>
          <w:p w14:paraId="70F93363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131C23F3" w14:textId="77777777" w:rsidTr="0004626F">
        <w:tc>
          <w:tcPr>
            <w:tcW w:w="5000" w:type="pct"/>
          </w:tcPr>
          <w:p w14:paraId="51F0849C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2B407626" w14:textId="77777777" w:rsidTr="0004626F">
        <w:tc>
          <w:tcPr>
            <w:tcW w:w="5000" w:type="pct"/>
          </w:tcPr>
          <w:p w14:paraId="399BDB7F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44565D9E" w14:textId="77777777" w:rsidTr="0004626F">
        <w:tc>
          <w:tcPr>
            <w:tcW w:w="5000" w:type="pct"/>
          </w:tcPr>
          <w:p w14:paraId="63014F91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32FF2D43" w14:textId="77777777" w:rsidTr="0004626F">
        <w:tc>
          <w:tcPr>
            <w:tcW w:w="5000" w:type="pct"/>
          </w:tcPr>
          <w:p w14:paraId="40525E79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  <w:tr w:rsidR="00655EF1" w:rsidRPr="00C25F52" w14:paraId="5762FB51" w14:textId="77777777" w:rsidTr="0004626F">
        <w:tc>
          <w:tcPr>
            <w:tcW w:w="5000" w:type="pct"/>
          </w:tcPr>
          <w:p w14:paraId="02782D00" w14:textId="77777777" w:rsidR="00655EF1" w:rsidRPr="00102604" w:rsidRDefault="00655EF1" w:rsidP="0004626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B50339D" w14:textId="77777777" w:rsidR="00502D44" w:rsidRPr="00102604" w:rsidRDefault="00502D44" w:rsidP="00502D44">
      <w:pPr>
        <w:pStyle w:val="Checkbox"/>
        <w:rPr>
          <w:rFonts w:eastAsia="MS Mincho"/>
          <w:lang w:val="en-US"/>
        </w:rPr>
      </w:pPr>
    </w:p>
    <w:p w14:paraId="1ED8C8B5" w14:textId="77777777" w:rsidR="0093087E" w:rsidRPr="0093087E" w:rsidRDefault="0093087E" w:rsidP="00D33715">
      <w:pPr>
        <w:rPr>
          <w:rFonts w:eastAsia="MS Mincho"/>
          <w:lang w:val="en-GB"/>
        </w:rPr>
      </w:pPr>
    </w:p>
    <w:sectPr w:rsidR="0093087E" w:rsidRPr="0093087E" w:rsidSect="00D33715">
      <w:headerReference w:type="default" r:id="rId14"/>
      <w:footerReference w:type="default" r:id="rId15"/>
      <w:type w:val="continuous"/>
      <w:pgSz w:w="11906" w:h="16838" w:code="9"/>
      <w:pgMar w:top="1418" w:right="1134" w:bottom="851" w:left="1134" w:header="51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D7DA6" w14:textId="77777777" w:rsidR="009A64BC" w:rsidRDefault="009A64BC">
      <w:r>
        <w:separator/>
      </w:r>
    </w:p>
    <w:p w14:paraId="713A1342" w14:textId="77777777" w:rsidR="009A64BC" w:rsidRDefault="009A64BC"/>
  </w:endnote>
  <w:endnote w:type="continuationSeparator" w:id="0">
    <w:p w14:paraId="47B7C541" w14:textId="77777777" w:rsidR="009A64BC" w:rsidRDefault="009A64BC">
      <w:r>
        <w:continuationSeparator/>
      </w:r>
    </w:p>
    <w:p w14:paraId="70172813" w14:textId="77777777" w:rsidR="009A64BC" w:rsidRDefault="009A6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10031" w:type="dxa"/>
      <w:tblLayout w:type="fixed"/>
      <w:tblLook w:val="01E0" w:firstRow="1" w:lastRow="1" w:firstColumn="1" w:lastColumn="1" w:noHBand="0" w:noVBand="0"/>
    </w:tblPr>
    <w:tblGrid>
      <w:gridCol w:w="4087"/>
      <w:gridCol w:w="3251"/>
      <w:gridCol w:w="1088"/>
      <w:gridCol w:w="754"/>
      <w:gridCol w:w="851"/>
    </w:tblGrid>
    <w:tr w:rsidR="00D44874" w:rsidRPr="00C25F52" w14:paraId="0DDB8E97" w14:textId="77777777" w:rsidTr="007B595B">
      <w:trPr>
        <w:trHeight w:val="454"/>
      </w:trPr>
      <w:tc>
        <w:tcPr>
          <w:tcW w:w="10031" w:type="dxa"/>
          <w:gridSpan w:val="5"/>
          <w:vAlign w:val="center"/>
        </w:tcPr>
        <w:p w14:paraId="120CBDD7" w14:textId="595862FF" w:rsidR="00D44874" w:rsidRPr="00B92E1C" w:rsidRDefault="00D44874" w:rsidP="00A55482">
          <w:pPr>
            <w:spacing w:after="0"/>
            <w:rPr>
              <w:rFonts w:cs="Arial"/>
              <w:b/>
              <w:sz w:val="32"/>
              <w:szCs w:val="32"/>
              <w:lang w:val="en-US"/>
            </w:rPr>
          </w:pPr>
          <w:r w:rsidRPr="00B92E1C">
            <w:rPr>
              <w:b/>
              <w:sz w:val="24"/>
              <w:szCs w:val="24"/>
              <w:lang w:val="en-US"/>
            </w:rPr>
            <w:t>Guidelines for building project-specific configurations</w:t>
          </w:r>
        </w:p>
      </w:tc>
    </w:tr>
    <w:tr w:rsidR="00D44874" w:rsidRPr="0010012D" w14:paraId="65EA8E70" w14:textId="77777777" w:rsidTr="007B595B">
      <w:tc>
        <w:tcPr>
          <w:tcW w:w="4087" w:type="dxa"/>
          <w:vAlign w:val="center"/>
        </w:tcPr>
        <w:p w14:paraId="3AF9F426" w14:textId="40AB85D5" w:rsidR="00D44874" w:rsidRPr="00CF75F0" w:rsidRDefault="00D44874" w:rsidP="00A55482">
          <w:pPr>
            <w:spacing w:after="0"/>
            <w:rPr>
              <w:rFonts w:cs="Arial"/>
            </w:rPr>
          </w:pPr>
          <w:r w:rsidRPr="003D0AE6">
            <w:rPr>
              <w:rFonts w:eastAsia="等线" w:cs="Arial"/>
              <w:sz w:val="13"/>
              <w:lang w:val="en-US" w:eastAsia="zh-CN"/>
            </w:rPr>
            <w:t>We reserve all rights in this document and in the information contained therein. Reproduction, use or disclosure to third parties without express prior consent is strictly forbidden. © HaslerRail AG</w:t>
          </w:r>
        </w:p>
      </w:tc>
      <w:tc>
        <w:tcPr>
          <w:tcW w:w="3251" w:type="dxa"/>
          <w:vAlign w:val="center"/>
        </w:tcPr>
        <w:p w14:paraId="22181F9C" w14:textId="77777777" w:rsidR="00D44874" w:rsidRPr="00655EF1" w:rsidRDefault="00D44874" w:rsidP="00A55482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</w:rPr>
            <w:t>PROPOSAL</w:t>
          </w:r>
        </w:p>
      </w:tc>
      <w:tc>
        <w:tcPr>
          <w:tcW w:w="1088" w:type="dxa"/>
          <w:vAlign w:val="center"/>
        </w:tcPr>
        <w:p w14:paraId="12817A4B" w14:textId="77777777" w:rsidR="00D44874" w:rsidRPr="0010012D" w:rsidRDefault="00D44874" w:rsidP="00A55482">
          <w:pPr>
            <w:spacing w:after="0"/>
            <w:rPr>
              <w:rFonts w:cs="Arial"/>
            </w:rPr>
          </w:pPr>
          <w:r w:rsidRPr="0010012D">
            <w:rPr>
              <w:rFonts w:cs="Arial"/>
            </w:rPr>
            <w:t>Revision</w:t>
          </w:r>
        </w:p>
      </w:tc>
      <w:tc>
        <w:tcPr>
          <w:tcW w:w="754" w:type="dxa"/>
          <w:vAlign w:val="center"/>
        </w:tcPr>
        <w:p w14:paraId="0C3D41D4" w14:textId="082BF26B" w:rsidR="00D44874" w:rsidRPr="0010012D" w:rsidRDefault="00D44874" w:rsidP="00A55482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</w:rPr>
            <w:t>A</w:t>
          </w:r>
          <w:r w:rsidR="00B8646E">
            <w:rPr>
              <w:rFonts w:cs="Arial"/>
              <w:b/>
            </w:rPr>
            <w:t>00</w:t>
          </w:r>
        </w:p>
      </w:tc>
      <w:tc>
        <w:tcPr>
          <w:tcW w:w="851" w:type="dxa"/>
          <w:vAlign w:val="center"/>
        </w:tcPr>
        <w:p w14:paraId="2513066F" w14:textId="77777777" w:rsidR="00D44874" w:rsidRPr="0010012D" w:rsidRDefault="00D44874" w:rsidP="00A55482">
          <w:pPr>
            <w:spacing w:after="0"/>
            <w:jc w:val="right"/>
            <w:rPr>
              <w:rFonts w:cs="Arial"/>
            </w:rPr>
          </w:pPr>
          <w:r w:rsidRPr="0010012D">
            <w:rPr>
              <w:rStyle w:val="ab"/>
              <w:rFonts w:cs="Arial"/>
              <w:sz w:val="22"/>
              <w:szCs w:val="22"/>
              <w:lang w:val="fr-FR"/>
            </w:rPr>
            <w:fldChar w:fldCharType="begin"/>
          </w:r>
          <w:r w:rsidRPr="0010012D">
            <w:rPr>
              <w:rStyle w:val="ab"/>
              <w:rFonts w:cs="Arial"/>
              <w:sz w:val="22"/>
              <w:szCs w:val="22"/>
              <w:lang w:val="fr-FR"/>
            </w:rPr>
            <w:instrText xml:space="preserve"> PAGE </w:instrText>
          </w:r>
          <w:r w:rsidRPr="0010012D">
            <w:rPr>
              <w:rStyle w:val="ab"/>
              <w:rFonts w:cs="Arial"/>
              <w:sz w:val="22"/>
              <w:szCs w:val="22"/>
              <w:lang w:val="fr-FR"/>
            </w:rPr>
            <w:fldChar w:fldCharType="separate"/>
          </w:r>
          <w:r>
            <w:rPr>
              <w:rStyle w:val="ab"/>
              <w:rFonts w:cs="Arial"/>
              <w:noProof/>
              <w:sz w:val="22"/>
              <w:szCs w:val="22"/>
              <w:lang w:val="fr-FR"/>
            </w:rPr>
            <w:t>28</w:t>
          </w:r>
          <w:r w:rsidRPr="0010012D">
            <w:rPr>
              <w:rStyle w:val="ab"/>
              <w:rFonts w:cs="Arial"/>
              <w:sz w:val="22"/>
              <w:szCs w:val="22"/>
              <w:lang w:val="fr-FR"/>
            </w:rPr>
            <w:fldChar w:fldCharType="end"/>
          </w:r>
          <w:r w:rsidRPr="0010012D">
            <w:rPr>
              <w:rStyle w:val="ab"/>
              <w:rFonts w:cs="Arial"/>
              <w:sz w:val="22"/>
            </w:rPr>
            <w:t>/</w:t>
          </w:r>
          <w:r w:rsidRPr="0010012D">
            <w:rPr>
              <w:rStyle w:val="ab"/>
              <w:rFonts w:cs="Arial"/>
              <w:sz w:val="22"/>
            </w:rPr>
            <w:fldChar w:fldCharType="begin"/>
          </w:r>
          <w:r w:rsidRPr="0010012D">
            <w:rPr>
              <w:rStyle w:val="ab"/>
              <w:rFonts w:cs="Arial"/>
              <w:sz w:val="22"/>
            </w:rPr>
            <w:instrText xml:space="preserve"> NUMPAGES </w:instrText>
          </w:r>
          <w:r w:rsidRPr="0010012D">
            <w:rPr>
              <w:rStyle w:val="ab"/>
              <w:rFonts w:cs="Arial"/>
              <w:sz w:val="22"/>
            </w:rPr>
            <w:fldChar w:fldCharType="separate"/>
          </w:r>
          <w:r>
            <w:rPr>
              <w:rStyle w:val="ab"/>
              <w:rFonts w:cs="Arial"/>
              <w:noProof/>
              <w:sz w:val="22"/>
            </w:rPr>
            <w:t>31</w:t>
          </w:r>
          <w:r w:rsidRPr="0010012D">
            <w:rPr>
              <w:rStyle w:val="ab"/>
              <w:rFonts w:cs="Arial"/>
              <w:sz w:val="22"/>
            </w:rPr>
            <w:fldChar w:fldCharType="end"/>
          </w:r>
        </w:p>
      </w:tc>
    </w:tr>
  </w:tbl>
  <w:p w14:paraId="72674EC7" w14:textId="77777777" w:rsidR="00D44874" w:rsidRPr="0010012D" w:rsidRDefault="00D44874">
    <w:pPr>
      <w:pStyle w:val="a4"/>
      <w:ind w:right="-449"/>
      <w:rPr>
        <w:rFonts w:ascii="Arial" w:hAnsi="Arial" w:cs="Arial"/>
        <w:sz w:val="20"/>
        <w:lang w:val="de-CH"/>
      </w:rPr>
    </w:pPr>
    <w:r w:rsidRPr="0010012D">
      <w:rPr>
        <w:rFonts w:ascii="Arial" w:hAnsi="Arial" w:cs="Arial"/>
        <w:sz w:val="20"/>
        <w:lang w:val="de-CH"/>
      </w:rPr>
      <w:tab/>
    </w:r>
    <w:r w:rsidRPr="0010012D">
      <w:rPr>
        <w:rFonts w:ascii="Arial" w:hAnsi="Arial" w:cs="Arial"/>
        <w:sz w:val="20"/>
        <w:lang w:val="de-CH"/>
      </w:rPr>
      <w:tab/>
    </w:r>
  </w:p>
  <w:p w14:paraId="00461E4F" w14:textId="77777777" w:rsidR="00D44874" w:rsidRDefault="00D448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80AB1" w14:textId="77777777" w:rsidR="009A64BC" w:rsidRDefault="009A64BC">
      <w:r>
        <w:separator/>
      </w:r>
    </w:p>
    <w:p w14:paraId="310EF82D" w14:textId="77777777" w:rsidR="009A64BC" w:rsidRDefault="009A64BC"/>
  </w:footnote>
  <w:footnote w:type="continuationSeparator" w:id="0">
    <w:p w14:paraId="7178CBAE" w14:textId="77777777" w:rsidR="009A64BC" w:rsidRDefault="009A64BC">
      <w:r>
        <w:continuationSeparator/>
      </w:r>
    </w:p>
    <w:p w14:paraId="422ABB56" w14:textId="77777777" w:rsidR="009A64BC" w:rsidRDefault="009A6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1" w:type="dxa"/>
      <w:tblInd w:w="-3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8046"/>
      <w:gridCol w:w="1985"/>
    </w:tblGrid>
    <w:tr w:rsidR="00D44874" w14:paraId="00D4BE23" w14:textId="77777777" w:rsidTr="007B595B">
      <w:trPr>
        <w:cantSplit/>
        <w:trHeight w:val="278"/>
      </w:trPr>
      <w:tc>
        <w:tcPr>
          <w:tcW w:w="8046" w:type="dxa"/>
          <w:vMerge w:val="restart"/>
        </w:tcPr>
        <w:p w14:paraId="0B18144F" w14:textId="1956F61B" w:rsidR="00D44874" w:rsidRDefault="00D44874" w:rsidP="00D51E02">
          <w:pPr>
            <w:rPr>
              <w:rFonts w:ascii="Times" w:hAnsi="Times"/>
            </w:rPr>
          </w:pPr>
          <w:r>
            <w:rPr>
              <w:rFonts w:ascii="Times" w:hAnsi="Times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9981AC8" wp14:editId="6C732B74">
                    <wp:simplePos x="0" y="0"/>
                    <wp:positionH relativeFrom="column">
                      <wp:posOffset>2485390</wp:posOffset>
                    </wp:positionH>
                    <wp:positionV relativeFrom="paragraph">
                      <wp:posOffset>362585</wp:posOffset>
                    </wp:positionV>
                    <wp:extent cx="3726180" cy="1270"/>
                    <wp:effectExtent l="0" t="0" r="0" b="0"/>
                    <wp:wrapNone/>
                    <wp:docPr id="1" name="Lin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3726180" cy="1270"/>
                            </a:xfrm>
                            <a:prstGeom prst="line">
                              <a:avLst/>
                            </a:prstGeom>
                            <a:noFill/>
                            <a:ln w="9398">
                              <a:solidFill>
                                <a:srgbClr val="FF66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line w14:anchorId="6389069B" id="Line 1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pt,28.55pt" to="489.1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" strokecolor="#f63" strokeweight=".74pt"/>
                </w:pict>
              </mc:Fallback>
            </mc:AlternateContent>
          </w:r>
        </w:p>
      </w:tc>
      <w:tc>
        <w:tcPr>
          <w:tcW w:w="1985" w:type="dxa"/>
        </w:tcPr>
        <w:p w14:paraId="35CFD2BF" w14:textId="77777777" w:rsidR="00D44874" w:rsidRDefault="00D44874">
          <w:pPr>
            <w:jc w:val="right"/>
            <w:rPr>
              <w:rFonts w:ascii="Times" w:hAnsi="Times"/>
              <w:b/>
              <w:sz w:val="16"/>
            </w:rPr>
          </w:pPr>
          <w:r>
            <w:rPr>
              <w:sz w:val="16"/>
            </w:rPr>
            <w:t>Security Class</w:t>
          </w:r>
          <w:r>
            <w:rPr>
              <w:rFonts w:ascii="Times" w:hAnsi="Times"/>
              <w:b/>
              <w:sz w:val="16"/>
            </w:rPr>
            <w:t xml:space="preserve"> </w:t>
          </w:r>
        </w:p>
      </w:tc>
    </w:tr>
    <w:tr w:rsidR="00D44874" w14:paraId="5363198F" w14:textId="77777777" w:rsidTr="007B595B">
      <w:trPr>
        <w:cantSplit/>
        <w:trHeight w:val="517"/>
      </w:trPr>
      <w:tc>
        <w:tcPr>
          <w:tcW w:w="8046" w:type="dxa"/>
          <w:vMerge/>
        </w:tcPr>
        <w:p w14:paraId="7C8EE288" w14:textId="77777777" w:rsidR="00D44874" w:rsidRDefault="00D44874">
          <w:pPr>
            <w:jc w:val="right"/>
          </w:pPr>
        </w:p>
      </w:tc>
      <w:tc>
        <w:tcPr>
          <w:tcW w:w="1985" w:type="dxa"/>
        </w:tcPr>
        <w:p w14:paraId="109586DA" w14:textId="5EAF1893" w:rsidR="00D44874" w:rsidRDefault="00D44874">
          <w:pPr>
            <w:jc w:val="right"/>
            <w:rPr>
              <w:b/>
              <w:sz w:val="24"/>
            </w:rPr>
          </w:pPr>
          <w:proofErr w:type="spellStart"/>
          <w:r>
            <w:rPr>
              <w:b/>
              <w:sz w:val="24"/>
            </w:rPr>
            <w:t>No</w:t>
          </w:r>
          <w:proofErr w:type="spellEnd"/>
        </w:p>
      </w:tc>
    </w:tr>
  </w:tbl>
  <w:p w14:paraId="1BD85DEA" w14:textId="03995D30" w:rsidR="00D44874" w:rsidRDefault="00D44874" w:rsidP="001B5794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4844A5" wp14:editId="40973357">
          <wp:simplePos x="0" y="0"/>
          <wp:positionH relativeFrom="column">
            <wp:posOffset>-24130</wp:posOffset>
          </wp:positionH>
          <wp:positionV relativeFrom="paragraph">
            <wp:posOffset>-504825</wp:posOffset>
          </wp:positionV>
          <wp:extent cx="2322195" cy="32766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195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82AC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495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042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CE11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44A5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8A1B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C4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ECED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A9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4202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54758"/>
    <w:multiLevelType w:val="hybridMultilevel"/>
    <w:tmpl w:val="643A9EF6"/>
    <w:lvl w:ilvl="0" w:tplc="967CA04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008F0E87"/>
    <w:multiLevelType w:val="multilevel"/>
    <w:tmpl w:val="242C2A3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36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737"/>
      </w:pPr>
      <w:rPr>
        <w:rFonts w:hint="default"/>
        <w:b w:val="0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12" w15:restartNumberingAfterBreak="0">
    <w:nsid w:val="02E2393B"/>
    <w:multiLevelType w:val="multilevel"/>
    <w:tmpl w:val="423086C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36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737"/>
      </w:pPr>
      <w:rPr>
        <w:rFonts w:hint="default"/>
        <w:b/>
        <w:i w:val="0"/>
        <w:caps w:val="0"/>
        <w:strike w:val="0"/>
        <w:dstrike w:val="0"/>
        <w:vanish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13" w15:restartNumberingAfterBreak="0">
    <w:nsid w:val="169D373A"/>
    <w:multiLevelType w:val="hybridMultilevel"/>
    <w:tmpl w:val="E9A88592"/>
    <w:lvl w:ilvl="0" w:tplc="8702D2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B6E5DC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A0A0C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9A8781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98EF28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8663E6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126DE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8E8F23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5E0ADC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70E16A1"/>
    <w:multiLevelType w:val="multilevel"/>
    <w:tmpl w:val="37F6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3764A3"/>
    <w:multiLevelType w:val="multilevel"/>
    <w:tmpl w:val="37F40E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3274BD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4255C12"/>
    <w:multiLevelType w:val="multilevel"/>
    <w:tmpl w:val="6EA0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540C66"/>
    <w:multiLevelType w:val="multilevel"/>
    <w:tmpl w:val="6D1E733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36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737"/>
      </w:pPr>
      <w:rPr>
        <w:rFonts w:hint="default"/>
        <w:b/>
        <w:i w:val="0"/>
        <w:caps w:val="0"/>
        <w:strike w:val="0"/>
        <w:dstrike w:val="0"/>
        <w:vanish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19" w15:restartNumberingAfterBreak="0">
    <w:nsid w:val="3D760C7F"/>
    <w:multiLevelType w:val="hybridMultilevel"/>
    <w:tmpl w:val="37F65198"/>
    <w:lvl w:ilvl="0" w:tplc="5AF27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6CEB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9EC2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2AC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0C42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4C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00F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66FD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AE16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23378"/>
    <w:multiLevelType w:val="multilevel"/>
    <w:tmpl w:val="6B76FE94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8BB7A53"/>
    <w:multiLevelType w:val="multilevel"/>
    <w:tmpl w:val="A4DE85F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36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737"/>
      </w:pPr>
      <w:rPr>
        <w:rFonts w:ascii="Arial" w:hAnsi="Arial" w:hint="default"/>
        <w:b w:val="0"/>
        <w:bCs w:val="0"/>
        <w:i/>
        <w:iCs/>
        <w:caps w:val="0"/>
        <w:smallCaps w:val="0"/>
        <w:strike w:val="0"/>
        <w:dstrike w:val="0"/>
        <w:vanish w:val="0"/>
        <w:color w:val="000000"/>
        <w:spacing w:val="0"/>
        <w:w w:val="100"/>
        <w:kern w:val="28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22" w15:restartNumberingAfterBreak="0">
    <w:nsid w:val="49492A2B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3" w15:restartNumberingAfterBreak="0">
    <w:nsid w:val="4CE70FC8"/>
    <w:multiLevelType w:val="multilevel"/>
    <w:tmpl w:val="546C27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F4C68C6"/>
    <w:multiLevelType w:val="hybridMultilevel"/>
    <w:tmpl w:val="C0422F76"/>
    <w:lvl w:ilvl="0" w:tplc="922E5670">
      <w:start w:val="1"/>
      <w:numFmt w:val="decimal"/>
      <w:pStyle w:val="Referencies"/>
      <w:lvlText w:val="[%1]"/>
      <w:lvlJc w:val="left"/>
      <w:pPr>
        <w:tabs>
          <w:tab w:val="num" w:pos="907"/>
        </w:tabs>
        <w:ind w:left="907" w:hanging="397"/>
      </w:pPr>
      <w:rPr>
        <w:rFonts w:ascii="Arial" w:hAnsi="Arial" w:hint="default"/>
        <w:b w:val="0"/>
        <w:i w:val="0"/>
        <w:sz w:val="21"/>
        <w:szCs w:val="21"/>
      </w:rPr>
    </w:lvl>
    <w:lvl w:ilvl="1" w:tplc="745EC3E4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7B1AF842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869A2AE6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6B8FDE2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6BF28DC6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801883FC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BC1AB346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1E2271CC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5" w15:restartNumberingAfterBreak="0">
    <w:nsid w:val="4FFD5FAD"/>
    <w:multiLevelType w:val="multilevel"/>
    <w:tmpl w:val="B31229D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36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737"/>
      </w:pPr>
      <w:rPr>
        <w:rFonts w:hint="default"/>
        <w:b w:val="0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26" w15:restartNumberingAfterBreak="0">
    <w:nsid w:val="57A344CF"/>
    <w:multiLevelType w:val="multilevel"/>
    <w:tmpl w:val="4FD87C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8D66191"/>
    <w:multiLevelType w:val="hybridMultilevel"/>
    <w:tmpl w:val="A414FD42"/>
    <w:lvl w:ilvl="0" w:tplc="3CACE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BE55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D8C8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4C5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46CD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CC20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38D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E00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9655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C56F83"/>
    <w:multiLevelType w:val="multilevel"/>
    <w:tmpl w:val="9F7A84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C5320A7"/>
    <w:multiLevelType w:val="hybridMultilevel"/>
    <w:tmpl w:val="C5E804B0"/>
    <w:lvl w:ilvl="0" w:tplc="E4FC3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DC81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E6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03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C838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446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50D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65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43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97454"/>
    <w:multiLevelType w:val="hybridMultilevel"/>
    <w:tmpl w:val="38BE52FE"/>
    <w:lvl w:ilvl="0" w:tplc="A9F22C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8ED6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D2D0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C4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4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08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4A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1CF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D0C1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508A8"/>
    <w:multiLevelType w:val="multilevel"/>
    <w:tmpl w:val="1666CD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36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73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2" w15:restartNumberingAfterBreak="0">
    <w:nsid w:val="6F085597"/>
    <w:multiLevelType w:val="multilevel"/>
    <w:tmpl w:val="37F40E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0414554"/>
    <w:multiLevelType w:val="hybridMultilevel"/>
    <w:tmpl w:val="D1E8682A"/>
    <w:lvl w:ilvl="0" w:tplc="287ED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B6A3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4CD4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D69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89D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A25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36B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213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7E96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A950E0"/>
    <w:multiLevelType w:val="multilevel"/>
    <w:tmpl w:val="0807001F"/>
    <w:numStyleLink w:val="111111"/>
  </w:abstractNum>
  <w:abstractNum w:abstractNumId="35" w15:restartNumberingAfterBreak="0">
    <w:nsid w:val="79504A77"/>
    <w:multiLevelType w:val="multilevel"/>
    <w:tmpl w:val="9266EA0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36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737"/>
      </w:pPr>
      <w:rPr>
        <w:rFonts w:hint="default"/>
        <w:b w:val="0"/>
        <w:sz w:val="24"/>
        <w:szCs w:val="20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6" w15:restartNumberingAfterBreak="0">
    <w:nsid w:val="7AD63972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D0F6A75"/>
    <w:multiLevelType w:val="multilevel"/>
    <w:tmpl w:val="72DCC484"/>
    <w:lvl w:ilvl="0">
      <w:start w:val="1"/>
      <w:numFmt w:val="decimal"/>
      <w:lvlText w:val="3.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7"/>
  </w:num>
  <w:num w:numId="15">
    <w:abstractNumId w:val="23"/>
  </w:num>
  <w:num w:numId="16">
    <w:abstractNumId w:val="36"/>
  </w:num>
  <w:num w:numId="17">
    <w:abstractNumId w:val="24"/>
  </w:num>
  <w:num w:numId="18">
    <w:abstractNumId w:val="10"/>
  </w:num>
  <w:num w:numId="19">
    <w:abstractNumId w:val="33"/>
  </w:num>
  <w:num w:numId="20">
    <w:abstractNumId w:val="27"/>
  </w:num>
  <w:num w:numId="21">
    <w:abstractNumId w:val="19"/>
  </w:num>
  <w:num w:numId="22">
    <w:abstractNumId w:val="14"/>
  </w:num>
  <w:num w:numId="23">
    <w:abstractNumId w:val="13"/>
  </w:num>
  <w:num w:numId="24">
    <w:abstractNumId w:val="17"/>
  </w:num>
  <w:num w:numId="25">
    <w:abstractNumId w:val="16"/>
  </w:num>
  <w:num w:numId="26">
    <w:abstractNumId w:val="32"/>
  </w:num>
  <w:num w:numId="27">
    <w:abstractNumId w:val="15"/>
  </w:num>
  <w:num w:numId="28">
    <w:abstractNumId w:val="11"/>
  </w:num>
  <w:num w:numId="29">
    <w:abstractNumId w:val="35"/>
  </w:num>
  <w:num w:numId="30">
    <w:abstractNumId w:val="25"/>
  </w:num>
  <w:num w:numId="31">
    <w:abstractNumId w:val="12"/>
  </w:num>
  <w:num w:numId="32">
    <w:abstractNumId w:val="22"/>
  </w:num>
  <w:num w:numId="33">
    <w:abstractNumId w:val="34"/>
  </w:num>
  <w:num w:numId="34">
    <w:abstractNumId w:val="18"/>
  </w:num>
  <w:num w:numId="35">
    <w:abstractNumId w:val="31"/>
  </w:num>
  <w:num w:numId="36">
    <w:abstractNumId w:val="21"/>
  </w:num>
  <w:num w:numId="37">
    <w:abstractNumId w:val="29"/>
  </w:num>
  <w:num w:numId="38">
    <w:abstractNumId w:val="30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GB" w:vendorID="64" w:dllVersion="6" w:nlCheck="1" w:checkStyle="1"/>
  <w:activeWritingStyle w:appName="MSWord" w:lang="de-CH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de-CH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NzIwNTYxNDAwsDRS0lEKTi0uzszPAykwqgUAakDTGSwAAAA="/>
  </w:docVars>
  <w:rsids>
    <w:rsidRoot w:val="00EC1F84"/>
    <w:rsid w:val="000074B3"/>
    <w:rsid w:val="00017EE0"/>
    <w:rsid w:val="0003202B"/>
    <w:rsid w:val="00033330"/>
    <w:rsid w:val="0004626F"/>
    <w:rsid w:val="0004771B"/>
    <w:rsid w:val="00064A87"/>
    <w:rsid w:val="00075D41"/>
    <w:rsid w:val="00081DF7"/>
    <w:rsid w:val="000851BB"/>
    <w:rsid w:val="000A0F3E"/>
    <w:rsid w:val="000A42AA"/>
    <w:rsid w:val="000A733C"/>
    <w:rsid w:val="000C1B47"/>
    <w:rsid w:val="000F139C"/>
    <w:rsid w:val="000F399C"/>
    <w:rsid w:val="000F6599"/>
    <w:rsid w:val="000F6E35"/>
    <w:rsid w:val="0010012D"/>
    <w:rsid w:val="00102604"/>
    <w:rsid w:val="001108D2"/>
    <w:rsid w:val="00115D6F"/>
    <w:rsid w:val="0012266F"/>
    <w:rsid w:val="00127274"/>
    <w:rsid w:val="00133013"/>
    <w:rsid w:val="00154F44"/>
    <w:rsid w:val="00156D2F"/>
    <w:rsid w:val="00161985"/>
    <w:rsid w:val="001645C7"/>
    <w:rsid w:val="00164F5B"/>
    <w:rsid w:val="00165EF5"/>
    <w:rsid w:val="00166640"/>
    <w:rsid w:val="0019084C"/>
    <w:rsid w:val="001A19CE"/>
    <w:rsid w:val="001A459D"/>
    <w:rsid w:val="001A5ECA"/>
    <w:rsid w:val="001A62EB"/>
    <w:rsid w:val="001B5794"/>
    <w:rsid w:val="001E6316"/>
    <w:rsid w:val="001F133B"/>
    <w:rsid w:val="001F20AB"/>
    <w:rsid w:val="002000D0"/>
    <w:rsid w:val="00200BA6"/>
    <w:rsid w:val="00201E9C"/>
    <w:rsid w:val="0021018E"/>
    <w:rsid w:val="00217608"/>
    <w:rsid w:val="00230AB6"/>
    <w:rsid w:val="002310E2"/>
    <w:rsid w:val="00231E8D"/>
    <w:rsid w:val="00263602"/>
    <w:rsid w:val="00264FBE"/>
    <w:rsid w:val="00266397"/>
    <w:rsid w:val="00270F11"/>
    <w:rsid w:val="002711DF"/>
    <w:rsid w:val="00274C46"/>
    <w:rsid w:val="002778B4"/>
    <w:rsid w:val="00283B27"/>
    <w:rsid w:val="002849C9"/>
    <w:rsid w:val="00295C9E"/>
    <w:rsid w:val="0029740C"/>
    <w:rsid w:val="002A0B6F"/>
    <w:rsid w:val="002A4D38"/>
    <w:rsid w:val="002A6FEB"/>
    <w:rsid w:val="002B4528"/>
    <w:rsid w:val="002C49ED"/>
    <w:rsid w:val="002C6FFE"/>
    <w:rsid w:val="002D678E"/>
    <w:rsid w:val="002E3E89"/>
    <w:rsid w:val="002F17DC"/>
    <w:rsid w:val="002F5E51"/>
    <w:rsid w:val="00300679"/>
    <w:rsid w:val="003024EE"/>
    <w:rsid w:val="0032293D"/>
    <w:rsid w:val="0032448C"/>
    <w:rsid w:val="00332A94"/>
    <w:rsid w:val="003377A1"/>
    <w:rsid w:val="00341E78"/>
    <w:rsid w:val="00344012"/>
    <w:rsid w:val="00346B05"/>
    <w:rsid w:val="00355339"/>
    <w:rsid w:val="00355FA1"/>
    <w:rsid w:val="00366982"/>
    <w:rsid w:val="003715FE"/>
    <w:rsid w:val="0037484D"/>
    <w:rsid w:val="00374E65"/>
    <w:rsid w:val="003837DD"/>
    <w:rsid w:val="00386F58"/>
    <w:rsid w:val="00387D3A"/>
    <w:rsid w:val="003A2E87"/>
    <w:rsid w:val="003A3E3C"/>
    <w:rsid w:val="003B1148"/>
    <w:rsid w:val="003B29DC"/>
    <w:rsid w:val="003C7219"/>
    <w:rsid w:val="003D0AE6"/>
    <w:rsid w:val="003D3F92"/>
    <w:rsid w:val="003D57BA"/>
    <w:rsid w:val="003D6408"/>
    <w:rsid w:val="003D6533"/>
    <w:rsid w:val="003E500E"/>
    <w:rsid w:val="003F5240"/>
    <w:rsid w:val="003F6CF3"/>
    <w:rsid w:val="00430ADF"/>
    <w:rsid w:val="00437750"/>
    <w:rsid w:val="004424DD"/>
    <w:rsid w:val="0045282A"/>
    <w:rsid w:val="00454C5E"/>
    <w:rsid w:val="00471A3B"/>
    <w:rsid w:val="00472C0D"/>
    <w:rsid w:val="00475AF2"/>
    <w:rsid w:val="00476D61"/>
    <w:rsid w:val="00481B4E"/>
    <w:rsid w:val="00484368"/>
    <w:rsid w:val="004A0A38"/>
    <w:rsid w:val="004A241D"/>
    <w:rsid w:val="004A4E21"/>
    <w:rsid w:val="004C08D6"/>
    <w:rsid w:val="004D2EA9"/>
    <w:rsid w:val="004D494C"/>
    <w:rsid w:val="004D59DB"/>
    <w:rsid w:val="004D6A7E"/>
    <w:rsid w:val="004E218A"/>
    <w:rsid w:val="004F3C9D"/>
    <w:rsid w:val="00502D44"/>
    <w:rsid w:val="00517DB7"/>
    <w:rsid w:val="00522EE3"/>
    <w:rsid w:val="00525178"/>
    <w:rsid w:val="00544DBB"/>
    <w:rsid w:val="00550C04"/>
    <w:rsid w:val="005540CE"/>
    <w:rsid w:val="00554177"/>
    <w:rsid w:val="005641CA"/>
    <w:rsid w:val="005718C1"/>
    <w:rsid w:val="00576448"/>
    <w:rsid w:val="00582727"/>
    <w:rsid w:val="005965BA"/>
    <w:rsid w:val="00597803"/>
    <w:rsid w:val="005C69B6"/>
    <w:rsid w:val="005D3697"/>
    <w:rsid w:val="005E04B3"/>
    <w:rsid w:val="005E375F"/>
    <w:rsid w:val="005E6F55"/>
    <w:rsid w:val="005F0E95"/>
    <w:rsid w:val="005F3CD3"/>
    <w:rsid w:val="00615604"/>
    <w:rsid w:val="006218A0"/>
    <w:rsid w:val="006262DE"/>
    <w:rsid w:val="006266BE"/>
    <w:rsid w:val="00655EF1"/>
    <w:rsid w:val="006568CC"/>
    <w:rsid w:val="00697A48"/>
    <w:rsid w:val="006A0C50"/>
    <w:rsid w:val="006A26D1"/>
    <w:rsid w:val="006A5A39"/>
    <w:rsid w:val="006A5DA7"/>
    <w:rsid w:val="006B46E2"/>
    <w:rsid w:val="006B5CB6"/>
    <w:rsid w:val="006D54F4"/>
    <w:rsid w:val="006E3810"/>
    <w:rsid w:val="006E552C"/>
    <w:rsid w:val="006E6895"/>
    <w:rsid w:val="006F0832"/>
    <w:rsid w:val="006F0981"/>
    <w:rsid w:val="006F3B33"/>
    <w:rsid w:val="007011CE"/>
    <w:rsid w:val="00711E11"/>
    <w:rsid w:val="0071273A"/>
    <w:rsid w:val="00713E34"/>
    <w:rsid w:val="0071621E"/>
    <w:rsid w:val="007177A1"/>
    <w:rsid w:val="0073346A"/>
    <w:rsid w:val="0074209E"/>
    <w:rsid w:val="00743728"/>
    <w:rsid w:val="0074473A"/>
    <w:rsid w:val="0075057D"/>
    <w:rsid w:val="007508F1"/>
    <w:rsid w:val="0076430A"/>
    <w:rsid w:val="00767BC5"/>
    <w:rsid w:val="00770DFD"/>
    <w:rsid w:val="00795F8C"/>
    <w:rsid w:val="007B58C2"/>
    <w:rsid w:val="007B595B"/>
    <w:rsid w:val="007B7B7A"/>
    <w:rsid w:val="007C134E"/>
    <w:rsid w:val="007D582C"/>
    <w:rsid w:val="007E3508"/>
    <w:rsid w:val="007E46B7"/>
    <w:rsid w:val="007F1575"/>
    <w:rsid w:val="00800C86"/>
    <w:rsid w:val="008017B4"/>
    <w:rsid w:val="0080686E"/>
    <w:rsid w:val="0081142B"/>
    <w:rsid w:val="00811487"/>
    <w:rsid w:val="00814A4B"/>
    <w:rsid w:val="0083548B"/>
    <w:rsid w:val="0086258C"/>
    <w:rsid w:val="00865860"/>
    <w:rsid w:val="00871F4B"/>
    <w:rsid w:val="00876633"/>
    <w:rsid w:val="00877050"/>
    <w:rsid w:val="008775D8"/>
    <w:rsid w:val="0089134B"/>
    <w:rsid w:val="008A3386"/>
    <w:rsid w:val="008A4EA5"/>
    <w:rsid w:val="008A5E25"/>
    <w:rsid w:val="008B2C94"/>
    <w:rsid w:val="008B30B4"/>
    <w:rsid w:val="008B5590"/>
    <w:rsid w:val="008C71B9"/>
    <w:rsid w:val="008F2186"/>
    <w:rsid w:val="00905B7A"/>
    <w:rsid w:val="00920DDC"/>
    <w:rsid w:val="00922840"/>
    <w:rsid w:val="00922FF9"/>
    <w:rsid w:val="0092433E"/>
    <w:rsid w:val="0092753D"/>
    <w:rsid w:val="0093087E"/>
    <w:rsid w:val="0093217D"/>
    <w:rsid w:val="009350A9"/>
    <w:rsid w:val="009440AE"/>
    <w:rsid w:val="00945EF4"/>
    <w:rsid w:val="00952736"/>
    <w:rsid w:val="00963B36"/>
    <w:rsid w:val="009710DA"/>
    <w:rsid w:val="00977657"/>
    <w:rsid w:val="00982C46"/>
    <w:rsid w:val="00994BC0"/>
    <w:rsid w:val="009A1588"/>
    <w:rsid w:val="009A1752"/>
    <w:rsid w:val="009A1E12"/>
    <w:rsid w:val="009A483B"/>
    <w:rsid w:val="009A64BC"/>
    <w:rsid w:val="009B1807"/>
    <w:rsid w:val="009B70F4"/>
    <w:rsid w:val="009C0C31"/>
    <w:rsid w:val="009C2F15"/>
    <w:rsid w:val="009C54D8"/>
    <w:rsid w:val="009D4A08"/>
    <w:rsid w:val="009D583E"/>
    <w:rsid w:val="009E2921"/>
    <w:rsid w:val="009E512C"/>
    <w:rsid w:val="00A11126"/>
    <w:rsid w:val="00A139BC"/>
    <w:rsid w:val="00A1459F"/>
    <w:rsid w:val="00A15940"/>
    <w:rsid w:val="00A25CBA"/>
    <w:rsid w:val="00A30A4B"/>
    <w:rsid w:val="00A40B05"/>
    <w:rsid w:val="00A42ECF"/>
    <w:rsid w:val="00A44950"/>
    <w:rsid w:val="00A55482"/>
    <w:rsid w:val="00A62114"/>
    <w:rsid w:val="00A70EB6"/>
    <w:rsid w:val="00A77A6F"/>
    <w:rsid w:val="00A804D6"/>
    <w:rsid w:val="00A80F4B"/>
    <w:rsid w:val="00A90928"/>
    <w:rsid w:val="00A90D4B"/>
    <w:rsid w:val="00A91A10"/>
    <w:rsid w:val="00A934C1"/>
    <w:rsid w:val="00A9625B"/>
    <w:rsid w:val="00AA0D2C"/>
    <w:rsid w:val="00AA4E49"/>
    <w:rsid w:val="00AB4291"/>
    <w:rsid w:val="00AB5B24"/>
    <w:rsid w:val="00AC0B1F"/>
    <w:rsid w:val="00AC2BCC"/>
    <w:rsid w:val="00AC2F45"/>
    <w:rsid w:val="00AC68DC"/>
    <w:rsid w:val="00AD47E3"/>
    <w:rsid w:val="00AE0DE4"/>
    <w:rsid w:val="00AF3A03"/>
    <w:rsid w:val="00AF55C7"/>
    <w:rsid w:val="00B01C0B"/>
    <w:rsid w:val="00B06154"/>
    <w:rsid w:val="00B0767E"/>
    <w:rsid w:val="00B137B6"/>
    <w:rsid w:val="00B16F59"/>
    <w:rsid w:val="00B21679"/>
    <w:rsid w:val="00B246CB"/>
    <w:rsid w:val="00B32029"/>
    <w:rsid w:val="00B326EA"/>
    <w:rsid w:val="00B33B8B"/>
    <w:rsid w:val="00B40B78"/>
    <w:rsid w:val="00B42047"/>
    <w:rsid w:val="00B85A70"/>
    <w:rsid w:val="00B8646E"/>
    <w:rsid w:val="00B86602"/>
    <w:rsid w:val="00B875A2"/>
    <w:rsid w:val="00B901C8"/>
    <w:rsid w:val="00B92E1C"/>
    <w:rsid w:val="00BA54F7"/>
    <w:rsid w:val="00BC3B92"/>
    <w:rsid w:val="00BC3BFF"/>
    <w:rsid w:val="00BC74BE"/>
    <w:rsid w:val="00BC78CE"/>
    <w:rsid w:val="00BD7C23"/>
    <w:rsid w:val="00BE1D4A"/>
    <w:rsid w:val="00C03816"/>
    <w:rsid w:val="00C10B33"/>
    <w:rsid w:val="00C22E66"/>
    <w:rsid w:val="00C24EB0"/>
    <w:rsid w:val="00C25F52"/>
    <w:rsid w:val="00C30C24"/>
    <w:rsid w:val="00C33521"/>
    <w:rsid w:val="00C3766C"/>
    <w:rsid w:val="00C448E8"/>
    <w:rsid w:val="00C47FF1"/>
    <w:rsid w:val="00C551CC"/>
    <w:rsid w:val="00C57556"/>
    <w:rsid w:val="00C664C2"/>
    <w:rsid w:val="00C7546F"/>
    <w:rsid w:val="00C8029D"/>
    <w:rsid w:val="00C86383"/>
    <w:rsid w:val="00C87DCE"/>
    <w:rsid w:val="00CC7072"/>
    <w:rsid w:val="00CC7A16"/>
    <w:rsid w:val="00CD3E12"/>
    <w:rsid w:val="00CD4554"/>
    <w:rsid w:val="00CE5639"/>
    <w:rsid w:val="00CF75F0"/>
    <w:rsid w:val="00D048EB"/>
    <w:rsid w:val="00D241CC"/>
    <w:rsid w:val="00D33243"/>
    <w:rsid w:val="00D33564"/>
    <w:rsid w:val="00D33715"/>
    <w:rsid w:val="00D3380C"/>
    <w:rsid w:val="00D44874"/>
    <w:rsid w:val="00D506D7"/>
    <w:rsid w:val="00D51E02"/>
    <w:rsid w:val="00D51E21"/>
    <w:rsid w:val="00D627D8"/>
    <w:rsid w:val="00D75BCC"/>
    <w:rsid w:val="00D763FB"/>
    <w:rsid w:val="00D91503"/>
    <w:rsid w:val="00D92BD0"/>
    <w:rsid w:val="00DA3326"/>
    <w:rsid w:val="00DA44FB"/>
    <w:rsid w:val="00DA5D2E"/>
    <w:rsid w:val="00DA775F"/>
    <w:rsid w:val="00DA7ACB"/>
    <w:rsid w:val="00DB42BB"/>
    <w:rsid w:val="00DB5530"/>
    <w:rsid w:val="00DC122A"/>
    <w:rsid w:val="00DC5878"/>
    <w:rsid w:val="00DC5DA1"/>
    <w:rsid w:val="00DD1E04"/>
    <w:rsid w:val="00DD6BE7"/>
    <w:rsid w:val="00DE4BA0"/>
    <w:rsid w:val="00DF2E9E"/>
    <w:rsid w:val="00E04041"/>
    <w:rsid w:val="00E13448"/>
    <w:rsid w:val="00E13BC5"/>
    <w:rsid w:val="00E13F7E"/>
    <w:rsid w:val="00E14EE2"/>
    <w:rsid w:val="00E15958"/>
    <w:rsid w:val="00E371A8"/>
    <w:rsid w:val="00E563DE"/>
    <w:rsid w:val="00E655F6"/>
    <w:rsid w:val="00E712C4"/>
    <w:rsid w:val="00E74626"/>
    <w:rsid w:val="00E765E8"/>
    <w:rsid w:val="00E843BF"/>
    <w:rsid w:val="00E90696"/>
    <w:rsid w:val="00E9120D"/>
    <w:rsid w:val="00E92286"/>
    <w:rsid w:val="00E97668"/>
    <w:rsid w:val="00EA116F"/>
    <w:rsid w:val="00EB1C11"/>
    <w:rsid w:val="00EC0FCB"/>
    <w:rsid w:val="00EC1F84"/>
    <w:rsid w:val="00EC2C4D"/>
    <w:rsid w:val="00ED280A"/>
    <w:rsid w:val="00ED29C7"/>
    <w:rsid w:val="00ED78D0"/>
    <w:rsid w:val="00EE3A22"/>
    <w:rsid w:val="00EE7224"/>
    <w:rsid w:val="00EF42B1"/>
    <w:rsid w:val="00F03735"/>
    <w:rsid w:val="00F04CE6"/>
    <w:rsid w:val="00F05F6E"/>
    <w:rsid w:val="00F06E65"/>
    <w:rsid w:val="00F17F4E"/>
    <w:rsid w:val="00F22964"/>
    <w:rsid w:val="00F260D3"/>
    <w:rsid w:val="00F26DE0"/>
    <w:rsid w:val="00F374E4"/>
    <w:rsid w:val="00F37D50"/>
    <w:rsid w:val="00F42795"/>
    <w:rsid w:val="00F46E15"/>
    <w:rsid w:val="00F64D2D"/>
    <w:rsid w:val="00F66725"/>
    <w:rsid w:val="00F6747F"/>
    <w:rsid w:val="00F70B71"/>
    <w:rsid w:val="00F7129B"/>
    <w:rsid w:val="00F72E6C"/>
    <w:rsid w:val="00F748D4"/>
    <w:rsid w:val="00F849F4"/>
    <w:rsid w:val="00F860EF"/>
    <w:rsid w:val="00F90964"/>
    <w:rsid w:val="00F920B4"/>
    <w:rsid w:val="00FA00F3"/>
    <w:rsid w:val="00FA6272"/>
    <w:rsid w:val="00FA6D12"/>
    <w:rsid w:val="00FA71E1"/>
    <w:rsid w:val="00FB108D"/>
    <w:rsid w:val="00FB57F7"/>
    <w:rsid w:val="00FB7018"/>
    <w:rsid w:val="00FB73E3"/>
    <w:rsid w:val="00FC7110"/>
    <w:rsid w:val="00FD3F92"/>
    <w:rsid w:val="00FE2BD0"/>
    <w:rsid w:val="00FF0D3A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1DD652"/>
  <w15:chartTrackingRefBased/>
  <w15:docId w15:val="{EEDF20ED-AF7C-4E60-A8BA-6D9D667D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1459F"/>
    <w:rPr>
      <w:rFonts w:ascii="Helvetica" w:hAnsi="Helvetica"/>
      <w:lang w:val="de-CH" w:eastAsia="de-CH"/>
    </w:rPr>
  </w:style>
  <w:style w:type="paragraph" w:styleId="1">
    <w:name w:val="heading 1"/>
    <w:basedOn w:val="a"/>
    <w:next w:val="a"/>
    <w:qFormat/>
    <w:rsid w:val="00454C5E"/>
    <w:pPr>
      <w:keepNext/>
      <w:pageBreakBefore/>
      <w:numPr>
        <w:numId w:val="15"/>
      </w:numPr>
      <w:tabs>
        <w:tab w:val="left" w:pos="720"/>
      </w:tabs>
      <w:spacing w:before="240" w:after="24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03202B"/>
    <w:pPr>
      <w:keepNext/>
      <w:numPr>
        <w:ilvl w:val="1"/>
        <w:numId w:val="15"/>
      </w:numPr>
      <w:tabs>
        <w:tab w:val="left" w:pos="720"/>
      </w:tabs>
      <w:spacing w:before="240" w:after="360"/>
      <w:outlineLvl w:val="1"/>
    </w:pPr>
    <w:rPr>
      <w:b/>
      <w:bCs/>
      <w:sz w:val="24"/>
    </w:rPr>
  </w:style>
  <w:style w:type="paragraph" w:styleId="3">
    <w:name w:val="heading 3"/>
    <w:basedOn w:val="2"/>
    <w:next w:val="NormalText"/>
    <w:qFormat/>
    <w:rsid w:val="00A40B05"/>
    <w:pPr>
      <w:keepLines/>
      <w:numPr>
        <w:ilvl w:val="2"/>
      </w:numPr>
      <w:tabs>
        <w:tab w:val="clear" w:pos="720"/>
      </w:tabs>
      <w:spacing w:after="120"/>
      <w:outlineLvl w:val="2"/>
    </w:pPr>
    <w:rPr>
      <w:rFonts w:cs="Arial"/>
      <w:i/>
      <w:sz w:val="21"/>
      <w:lang w:eastAsia="de-DE"/>
    </w:rPr>
  </w:style>
  <w:style w:type="paragraph" w:styleId="4">
    <w:name w:val="heading 4"/>
    <w:basedOn w:val="3"/>
    <w:next w:val="a0"/>
    <w:qFormat/>
    <w:rsid w:val="000F399C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0"/>
    <w:qFormat/>
    <w:rsid w:val="000F399C"/>
    <w:pPr>
      <w:numPr>
        <w:ilvl w:val="4"/>
      </w:numPr>
      <w:tabs>
        <w:tab w:val="num" w:pos="1191"/>
      </w:tabs>
      <w:outlineLvl w:val="4"/>
    </w:pPr>
  </w:style>
  <w:style w:type="paragraph" w:styleId="6">
    <w:name w:val="heading 6"/>
    <w:basedOn w:val="5"/>
    <w:next w:val="a0"/>
    <w:qFormat/>
    <w:rsid w:val="000F399C"/>
    <w:pPr>
      <w:numPr>
        <w:ilvl w:val="5"/>
      </w:numPr>
      <w:tabs>
        <w:tab w:val="clear" w:pos="1191"/>
        <w:tab w:val="num" w:pos="1361"/>
      </w:tabs>
      <w:outlineLvl w:val="5"/>
    </w:pPr>
  </w:style>
  <w:style w:type="paragraph" w:styleId="7">
    <w:name w:val="heading 7"/>
    <w:basedOn w:val="6"/>
    <w:next w:val="a0"/>
    <w:qFormat/>
    <w:rsid w:val="000F399C"/>
    <w:pPr>
      <w:numPr>
        <w:ilvl w:val="6"/>
      </w:numPr>
      <w:tabs>
        <w:tab w:val="clear" w:pos="1361"/>
        <w:tab w:val="num" w:pos="1531"/>
      </w:tabs>
      <w:outlineLvl w:val="6"/>
    </w:pPr>
  </w:style>
  <w:style w:type="paragraph" w:styleId="8">
    <w:name w:val="heading 8"/>
    <w:basedOn w:val="7"/>
    <w:next w:val="a0"/>
    <w:qFormat/>
    <w:rsid w:val="000F399C"/>
    <w:pPr>
      <w:numPr>
        <w:ilvl w:val="7"/>
      </w:numPr>
      <w:tabs>
        <w:tab w:val="clear" w:pos="1531"/>
        <w:tab w:val="num" w:pos="1758"/>
      </w:tabs>
      <w:outlineLvl w:val="7"/>
    </w:pPr>
  </w:style>
  <w:style w:type="paragraph" w:styleId="9">
    <w:name w:val="heading 9"/>
    <w:basedOn w:val="8"/>
    <w:next w:val="a0"/>
    <w:qFormat/>
    <w:rsid w:val="000F399C"/>
    <w:pPr>
      <w:numPr>
        <w:ilvl w:val="8"/>
      </w:numPr>
      <w:tabs>
        <w:tab w:val="clear" w:pos="1758"/>
        <w:tab w:val="num" w:pos="1928"/>
      </w:tabs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7938"/>
        <w:tab w:val="left" w:pos="8505"/>
      </w:tabs>
      <w:ind w:right="-284"/>
    </w:pPr>
  </w:style>
  <w:style w:type="paragraph" w:customStyle="1" w:styleId="Formatvorlage1">
    <w:name w:val="Formatvorlage1"/>
    <w:basedOn w:val="a"/>
  </w:style>
  <w:style w:type="paragraph" w:customStyle="1" w:styleId="BodyText21">
    <w:name w:val="Body Text 21"/>
    <w:basedOn w:val="a"/>
    <w:pPr>
      <w:tabs>
        <w:tab w:val="left" w:pos="7938"/>
        <w:tab w:val="left" w:pos="8647"/>
      </w:tabs>
      <w:ind w:right="-426"/>
    </w:pPr>
  </w:style>
  <w:style w:type="paragraph" w:styleId="a4">
    <w:name w:val="footer"/>
    <w:basedOn w:val="a"/>
    <w:pPr>
      <w:tabs>
        <w:tab w:val="center" w:pos="4819"/>
        <w:tab w:val="right" w:pos="9071"/>
      </w:tabs>
    </w:pPr>
    <w:rPr>
      <w:rFonts w:ascii="Palatino" w:hAnsi="Palatino"/>
      <w:color w:val="000080"/>
      <w:sz w:val="24"/>
      <w:lang w:val="fr-FR"/>
    </w:rPr>
  </w:style>
  <w:style w:type="paragraph" w:styleId="a5">
    <w:name w:val="header"/>
    <w:basedOn w:val="a"/>
    <w:pPr>
      <w:tabs>
        <w:tab w:val="center" w:pos="4819"/>
        <w:tab w:val="right" w:pos="9071"/>
      </w:tabs>
    </w:pPr>
    <w:rPr>
      <w:rFonts w:ascii="Palatino" w:hAnsi="Palatino"/>
      <w:color w:val="000080"/>
      <w:sz w:val="24"/>
      <w:lang w:val="fr-FR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0">
    <w:name w:val="Body Text Indent 2"/>
    <w:basedOn w:val="a"/>
    <w:pPr>
      <w:tabs>
        <w:tab w:val="left" w:pos="1134"/>
        <w:tab w:val="left" w:pos="7938"/>
        <w:tab w:val="left" w:pos="8647"/>
      </w:tabs>
      <w:ind w:left="1134" w:hanging="1134"/>
    </w:pPr>
  </w:style>
  <w:style w:type="character" w:customStyle="1" w:styleId="Normal12ptChar">
    <w:name w:val="Normal_12pt Char"/>
    <w:basedOn w:val="a1"/>
    <w:link w:val="Normal12pt"/>
    <w:rsid w:val="00CE5639"/>
    <w:rPr>
      <w:rFonts w:ascii="Arial" w:hAnsi="Arial" w:cs="Arial"/>
      <w:sz w:val="24"/>
      <w:szCs w:val="24"/>
      <w:lang w:val="en-GB" w:eastAsia="de-CH" w:bidi="ar-SA"/>
    </w:rPr>
  </w:style>
  <w:style w:type="paragraph" w:customStyle="1" w:styleId="Normal12pt">
    <w:name w:val="Normal_12pt"/>
    <w:basedOn w:val="a"/>
    <w:link w:val="Normal12ptChar"/>
    <w:rsid w:val="00A9625B"/>
    <w:rPr>
      <w:rFonts w:cs="Arial"/>
      <w:sz w:val="24"/>
      <w:szCs w:val="24"/>
      <w:lang w:val="en-GB"/>
    </w:rPr>
  </w:style>
  <w:style w:type="paragraph" w:styleId="21">
    <w:name w:val="Body Text 2"/>
    <w:basedOn w:val="a"/>
    <w:link w:val="22"/>
    <w:pPr>
      <w:tabs>
        <w:tab w:val="left" w:pos="360"/>
        <w:tab w:val="left" w:pos="7938"/>
        <w:tab w:val="left" w:pos="8647"/>
      </w:tabs>
      <w:ind w:left="360"/>
    </w:pPr>
  </w:style>
  <w:style w:type="character" w:styleId="a7">
    <w:name w:val="annotation reference"/>
    <w:basedOn w:val="a1"/>
    <w:semiHidden/>
    <w:rPr>
      <w:sz w:val="16"/>
    </w:rPr>
  </w:style>
  <w:style w:type="paragraph" w:styleId="a8">
    <w:name w:val="annotation text"/>
    <w:basedOn w:val="a"/>
    <w:semiHidden/>
  </w:style>
  <w:style w:type="paragraph" w:styleId="a9">
    <w:name w:val="Body Text Indent"/>
    <w:basedOn w:val="a"/>
    <w:pPr>
      <w:tabs>
        <w:tab w:val="left" w:pos="1560"/>
        <w:tab w:val="left" w:pos="7938"/>
        <w:tab w:val="left" w:pos="8647"/>
      </w:tabs>
      <w:ind w:left="360"/>
    </w:pPr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Klassifizierung">
    <w:name w:val="Klassifizierung"/>
    <w:basedOn w:val="a"/>
    <w:pPr>
      <w:spacing w:after="240" w:line="259" w:lineRule="auto"/>
    </w:pPr>
    <w:rPr>
      <w:rFonts w:ascii="Frutiger 45 Light" w:hAnsi="Frutiger 45 Light"/>
      <w:sz w:val="21"/>
    </w:rPr>
  </w:style>
  <w:style w:type="paragraph" w:customStyle="1" w:styleId="small">
    <w:name w:val="small"/>
    <w:basedOn w:val="a"/>
    <w:rsid w:val="0037484D"/>
    <w:pPr>
      <w:spacing w:after="60"/>
    </w:pPr>
    <w:rPr>
      <w:rFonts w:ascii="Times New Roman" w:hAnsi="Times New Roman"/>
      <w:sz w:val="16"/>
      <w:lang w:val="en-GB" w:eastAsia="de-DE"/>
    </w:rPr>
  </w:style>
  <w:style w:type="character" w:styleId="ab">
    <w:name w:val="page number"/>
    <w:basedOn w:val="a1"/>
  </w:style>
  <w:style w:type="paragraph" w:customStyle="1" w:styleId="SignalSpare">
    <w:name w:val="Signal_Spare"/>
    <w:basedOn w:val="NormalBold"/>
    <w:next w:val="a"/>
    <w:rsid w:val="00EE3A22"/>
    <w:rPr>
      <w:i/>
    </w:rPr>
  </w:style>
  <w:style w:type="paragraph" w:customStyle="1" w:styleId="NormalBold">
    <w:name w:val="Normal_Bold"/>
    <w:basedOn w:val="a"/>
    <w:link w:val="NormalBoldChar"/>
    <w:rsid w:val="002778B4"/>
    <w:rPr>
      <w:rFonts w:cs="Arial"/>
      <w:b/>
    </w:rPr>
  </w:style>
  <w:style w:type="paragraph" w:customStyle="1" w:styleId="field">
    <w:name w:val="field"/>
    <w:basedOn w:val="table"/>
    <w:rsid w:val="0037484D"/>
    <w:rPr>
      <w:caps/>
    </w:rPr>
  </w:style>
  <w:style w:type="paragraph" w:customStyle="1" w:styleId="table">
    <w:name w:val="table"/>
    <w:basedOn w:val="a"/>
    <w:rsid w:val="0037484D"/>
    <w:pPr>
      <w:spacing w:before="60" w:after="60"/>
    </w:pPr>
    <w:rPr>
      <w:rFonts w:ascii="Times New Roman" w:hAnsi="Times New Roman"/>
      <w:sz w:val="24"/>
      <w:lang w:val="en-GB" w:eastAsia="de-DE"/>
    </w:rPr>
  </w:style>
  <w:style w:type="paragraph" w:styleId="ac">
    <w:name w:val="Subtitle"/>
    <w:basedOn w:val="a"/>
    <w:qFormat/>
    <w:rsid w:val="006568CC"/>
    <w:pPr>
      <w:keepNext/>
      <w:spacing w:before="1080" w:after="240"/>
    </w:pPr>
    <w:rPr>
      <w:b/>
      <w:sz w:val="28"/>
      <w:lang w:eastAsia="de-DE"/>
    </w:rPr>
  </w:style>
  <w:style w:type="paragraph" w:styleId="TOC1">
    <w:name w:val="toc 1"/>
    <w:basedOn w:val="a"/>
    <w:next w:val="a"/>
    <w:autoRedefine/>
    <w:uiPriority w:val="39"/>
    <w:rsid w:val="00F64D2D"/>
    <w:pPr>
      <w:tabs>
        <w:tab w:val="left" w:pos="323"/>
        <w:tab w:val="right" w:leader="dot" w:pos="9628"/>
      </w:tabs>
      <w:spacing w:before="120" w:after="120"/>
    </w:pPr>
    <w:rPr>
      <w:b/>
      <w:bCs/>
      <w:caps/>
      <w:sz w:val="24"/>
    </w:rPr>
  </w:style>
  <w:style w:type="paragraph" w:styleId="TOC2">
    <w:name w:val="toc 2"/>
    <w:basedOn w:val="TOC1"/>
    <w:next w:val="a"/>
    <w:autoRedefine/>
    <w:uiPriority w:val="39"/>
    <w:rsid w:val="000A0F3E"/>
    <w:pPr>
      <w:tabs>
        <w:tab w:val="clear" w:pos="323"/>
        <w:tab w:val="left" w:pos="754"/>
      </w:tabs>
      <w:spacing w:before="0" w:after="0"/>
      <w:ind w:left="323"/>
    </w:pPr>
    <w:rPr>
      <w:b w:val="0"/>
      <w:bCs w:val="0"/>
      <w:caps w:val="0"/>
    </w:rPr>
  </w:style>
  <w:style w:type="paragraph" w:customStyle="1" w:styleId="TitelblattTitel">
    <w:name w:val="Titelblatt_Titel"/>
    <w:basedOn w:val="a"/>
    <w:next w:val="a"/>
    <w:rsid w:val="006568CC"/>
    <w:pPr>
      <w:keepNext/>
      <w:spacing w:before="1080" w:after="360"/>
      <w:ind w:left="510"/>
    </w:pPr>
    <w:rPr>
      <w:rFonts w:ascii="Arial" w:hAnsi="Arial"/>
      <w:b/>
      <w:kern w:val="28"/>
      <w:sz w:val="48"/>
      <w:lang w:val="en-GB" w:eastAsia="de-DE"/>
    </w:rPr>
  </w:style>
  <w:style w:type="table" w:styleId="ad">
    <w:name w:val="Table Grid"/>
    <w:basedOn w:val="a2"/>
    <w:rsid w:val="0037484D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rsid w:val="00D763FB"/>
    <w:rPr>
      <w:color w:val="0000FF"/>
      <w:u w:val="single"/>
    </w:rPr>
  </w:style>
  <w:style w:type="paragraph" w:styleId="TOC3">
    <w:name w:val="toc 3"/>
    <w:basedOn w:val="a"/>
    <w:next w:val="a"/>
    <w:autoRedefine/>
    <w:uiPriority w:val="39"/>
    <w:rsid w:val="00F64D2D"/>
    <w:pPr>
      <w:tabs>
        <w:tab w:val="left" w:pos="1418"/>
        <w:tab w:val="right" w:leader="dot" w:pos="9628"/>
      </w:tabs>
      <w:ind w:left="754"/>
    </w:pPr>
    <w:rPr>
      <w:iCs/>
    </w:rPr>
  </w:style>
  <w:style w:type="paragraph" w:styleId="TOC9">
    <w:name w:val="toc 9"/>
    <w:basedOn w:val="a"/>
    <w:next w:val="a"/>
    <w:autoRedefine/>
    <w:semiHidden/>
    <w:rsid w:val="00DC5878"/>
    <w:pPr>
      <w:ind w:left="1600"/>
    </w:pPr>
    <w:rPr>
      <w:rFonts w:ascii="Times New Roman" w:hAnsi="Times New Roman"/>
      <w:sz w:val="18"/>
      <w:szCs w:val="18"/>
    </w:rPr>
  </w:style>
  <w:style w:type="paragraph" w:styleId="TOC4">
    <w:name w:val="toc 4"/>
    <w:basedOn w:val="a"/>
    <w:next w:val="a"/>
    <w:autoRedefine/>
    <w:rsid w:val="0012266F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a"/>
    <w:next w:val="a"/>
    <w:autoRedefine/>
    <w:semiHidden/>
    <w:rsid w:val="0012266F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a"/>
    <w:next w:val="a"/>
    <w:autoRedefine/>
    <w:semiHidden/>
    <w:rsid w:val="0012266F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a"/>
    <w:next w:val="a"/>
    <w:autoRedefine/>
    <w:semiHidden/>
    <w:rsid w:val="0012266F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a"/>
    <w:next w:val="a"/>
    <w:autoRedefine/>
    <w:semiHidden/>
    <w:rsid w:val="0012266F"/>
    <w:pPr>
      <w:ind w:left="1400"/>
    </w:pPr>
    <w:rPr>
      <w:rFonts w:ascii="Times New Roman" w:hAnsi="Times New Roman"/>
      <w:sz w:val="18"/>
      <w:szCs w:val="18"/>
    </w:rPr>
  </w:style>
  <w:style w:type="paragraph" w:customStyle="1" w:styleId="TitelblattUntertitel">
    <w:name w:val="Titelblatt_Untertitel"/>
    <w:basedOn w:val="a"/>
    <w:rsid w:val="006568CC"/>
    <w:pPr>
      <w:spacing w:before="240" w:after="60"/>
      <w:ind w:left="510"/>
    </w:pPr>
    <w:rPr>
      <w:sz w:val="36"/>
    </w:rPr>
  </w:style>
  <w:style w:type="paragraph" w:customStyle="1" w:styleId="TableHeader12pt">
    <w:name w:val="Table Header_12pt"/>
    <w:basedOn w:val="a"/>
    <w:rsid w:val="001B5794"/>
    <w:pPr>
      <w:jc w:val="center"/>
    </w:pPr>
    <w:rPr>
      <w:rFonts w:cs="Arial"/>
      <w:b/>
      <w:sz w:val="24"/>
    </w:rPr>
  </w:style>
  <w:style w:type="paragraph" w:customStyle="1" w:styleId="Normal12ptBold">
    <w:name w:val="Normal_12pt_Bold"/>
    <w:basedOn w:val="Normal12pt"/>
    <w:rsid w:val="00A9625B"/>
    <w:rPr>
      <w:b/>
    </w:rPr>
  </w:style>
  <w:style w:type="paragraph" w:customStyle="1" w:styleId="Checkbox">
    <w:name w:val="Checkbox"/>
    <w:basedOn w:val="a"/>
    <w:next w:val="a"/>
    <w:rsid w:val="00F374E4"/>
    <w:rPr>
      <w:sz w:val="28"/>
    </w:rPr>
  </w:style>
  <w:style w:type="paragraph" w:customStyle="1" w:styleId="RemarkLine">
    <w:name w:val="Remark_Line"/>
    <w:basedOn w:val="a"/>
    <w:rsid w:val="00A9625B"/>
    <w:pPr>
      <w:pBdr>
        <w:bottom w:val="single" w:sz="4" w:space="1" w:color="auto"/>
      </w:pBdr>
    </w:pPr>
  </w:style>
  <w:style w:type="paragraph" w:customStyle="1" w:styleId="NormalBoldMiddel">
    <w:name w:val="Normal_Bold_Middel"/>
    <w:basedOn w:val="NormalBold"/>
    <w:next w:val="a"/>
    <w:rsid w:val="006D54F4"/>
    <w:pPr>
      <w:jc w:val="center"/>
    </w:pPr>
    <w:rPr>
      <w:lang w:val="en-GB"/>
    </w:rPr>
  </w:style>
  <w:style w:type="paragraph" w:customStyle="1" w:styleId="TabelHeader">
    <w:name w:val="Tabel_Header"/>
    <w:basedOn w:val="NormalBold"/>
    <w:next w:val="a"/>
    <w:rsid w:val="006E3810"/>
    <w:rPr>
      <w:lang w:val="en-GB"/>
    </w:rPr>
  </w:style>
  <w:style w:type="paragraph" w:customStyle="1" w:styleId="Normalvor36pt">
    <w:name w:val="Normal_vor_36pt"/>
    <w:basedOn w:val="a"/>
    <w:next w:val="a"/>
    <w:rsid w:val="00E765E8"/>
    <w:pPr>
      <w:spacing w:before="720"/>
    </w:pPr>
    <w:rPr>
      <w:lang w:val="en-GB"/>
    </w:rPr>
  </w:style>
  <w:style w:type="paragraph" w:customStyle="1" w:styleId="Normal3pt">
    <w:name w:val="Normal_3pt"/>
    <w:basedOn w:val="a"/>
    <w:next w:val="a"/>
    <w:rsid w:val="000851BB"/>
    <w:rPr>
      <w:sz w:val="6"/>
    </w:rPr>
  </w:style>
  <w:style w:type="paragraph" w:styleId="af">
    <w:name w:val="caption"/>
    <w:basedOn w:val="a"/>
    <w:next w:val="a"/>
    <w:link w:val="af0"/>
    <w:qFormat/>
    <w:rsid w:val="00EC1F84"/>
    <w:rPr>
      <w:b/>
      <w:bCs/>
    </w:rPr>
  </w:style>
  <w:style w:type="paragraph" w:customStyle="1" w:styleId="AbstractText">
    <w:name w:val="Abstract_Text"/>
    <w:basedOn w:val="Normal12pt"/>
    <w:next w:val="a"/>
    <w:rsid w:val="006568CC"/>
    <w:pPr>
      <w:ind w:left="510"/>
    </w:pPr>
    <w:rPr>
      <w:sz w:val="22"/>
    </w:rPr>
  </w:style>
  <w:style w:type="paragraph" w:styleId="af1">
    <w:name w:val="table of figures"/>
    <w:basedOn w:val="a"/>
    <w:next w:val="a"/>
    <w:semiHidden/>
    <w:rsid w:val="003F6CF3"/>
    <w:pPr>
      <w:spacing w:before="120" w:after="120"/>
    </w:pPr>
  </w:style>
  <w:style w:type="paragraph" w:customStyle="1" w:styleId="TitelblattUntertitel2">
    <w:name w:val="Titelblatt_Untertitel_2"/>
    <w:basedOn w:val="TitelblattUntertitel"/>
    <w:next w:val="a"/>
    <w:rsid w:val="006568CC"/>
    <w:pPr>
      <w:spacing w:before="960"/>
    </w:pPr>
    <w:rPr>
      <w:b/>
      <w:szCs w:val="36"/>
    </w:rPr>
  </w:style>
  <w:style w:type="paragraph" w:customStyle="1" w:styleId="Abstract">
    <w:name w:val="Abstract"/>
    <w:basedOn w:val="ac"/>
    <w:next w:val="a"/>
    <w:rsid w:val="006568CC"/>
    <w:pPr>
      <w:ind w:left="510"/>
    </w:pPr>
    <w:rPr>
      <w:rFonts w:cs="Arial"/>
    </w:rPr>
  </w:style>
  <w:style w:type="paragraph" w:customStyle="1" w:styleId="NormalText">
    <w:name w:val="Normal_Text"/>
    <w:basedOn w:val="a"/>
    <w:link w:val="NormalTextChar"/>
    <w:rsid w:val="00B16F59"/>
    <w:pPr>
      <w:spacing w:after="120"/>
      <w:ind w:left="720"/>
    </w:pPr>
    <w:rPr>
      <w:rFonts w:cs="Arial"/>
    </w:rPr>
  </w:style>
  <w:style w:type="paragraph" w:customStyle="1" w:styleId="NormalTextafter6pt">
    <w:name w:val="Normal_Text_after_6pt"/>
    <w:basedOn w:val="a"/>
    <w:rsid w:val="000F6599"/>
    <w:pPr>
      <w:tabs>
        <w:tab w:val="left" w:pos="1418"/>
      </w:tabs>
      <w:spacing w:after="120" w:line="259" w:lineRule="auto"/>
      <w:ind w:left="709" w:firstLine="11"/>
    </w:pPr>
  </w:style>
  <w:style w:type="paragraph" w:customStyle="1" w:styleId="Referencies">
    <w:name w:val="Referencies"/>
    <w:basedOn w:val="a"/>
    <w:rsid w:val="00A40B05"/>
    <w:pPr>
      <w:numPr>
        <w:numId w:val="17"/>
      </w:numPr>
      <w:tabs>
        <w:tab w:val="clear" w:pos="907"/>
        <w:tab w:val="num" w:pos="709"/>
        <w:tab w:val="left" w:pos="1050"/>
        <w:tab w:val="left" w:pos="5837"/>
        <w:tab w:val="left" w:pos="7938"/>
      </w:tabs>
      <w:spacing w:after="120" w:line="259" w:lineRule="auto"/>
      <w:ind w:hanging="187"/>
    </w:pPr>
  </w:style>
  <w:style w:type="paragraph" w:customStyle="1" w:styleId="NormalTextBold">
    <w:name w:val="Normal_Text_Bold"/>
    <w:basedOn w:val="NormalText"/>
    <w:link w:val="NormalTextBoldChar"/>
    <w:rsid w:val="00A40B05"/>
    <w:rPr>
      <w:b/>
    </w:rPr>
  </w:style>
  <w:style w:type="character" w:customStyle="1" w:styleId="NormalTextChar">
    <w:name w:val="Normal_Text Char"/>
    <w:basedOn w:val="a1"/>
    <w:link w:val="NormalText"/>
    <w:rsid w:val="00A40B05"/>
    <w:rPr>
      <w:rFonts w:ascii="Arial" w:hAnsi="Arial" w:cs="Arial"/>
      <w:sz w:val="21"/>
      <w:lang w:val="en-GB" w:eastAsia="de-CH" w:bidi="ar-SA"/>
    </w:rPr>
  </w:style>
  <w:style w:type="paragraph" w:customStyle="1" w:styleId="TableText">
    <w:name w:val="Table_Text"/>
    <w:basedOn w:val="NormalText"/>
    <w:link w:val="TableTextChar"/>
    <w:rsid w:val="00A40B05"/>
    <w:pPr>
      <w:spacing w:before="40" w:after="40"/>
      <w:ind w:left="227"/>
    </w:pPr>
    <w:rPr>
      <w:sz w:val="18"/>
    </w:rPr>
  </w:style>
  <w:style w:type="paragraph" w:customStyle="1" w:styleId="9ptItalicBold">
    <w:name w:val="9pt_Italic_Bold"/>
    <w:basedOn w:val="NormalText"/>
    <w:link w:val="9ptItalicBoldChar"/>
    <w:rsid w:val="00A40B05"/>
    <w:pPr>
      <w:spacing w:before="40" w:after="40"/>
      <w:ind w:left="0"/>
    </w:pPr>
    <w:rPr>
      <w:b/>
      <w:bCs/>
      <w:i/>
      <w:iCs/>
      <w:sz w:val="18"/>
    </w:rPr>
  </w:style>
  <w:style w:type="character" w:customStyle="1" w:styleId="9ptItalicBoldChar">
    <w:name w:val="9pt_Italic_Bold Char"/>
    <w:basedOn w:val="NormalTextChar"/>
    <w:link w:val="9ptItalicBold"/>
    <w:rsid w:val="00A40B05"/>
    <w:rPr>
      <w:rFonts w:ascii="Arial" w:hAnsi="Arial" w:cs="Arial"/>
      <w:b/>
      <w:bCs/>
      <w:i/>
      <w:iCs/>
      <w:sz w:val="18"/>
      <w:lang w:val="en-GB" w:eastAsia="de-CH" w:bidi="ar-SA"/>
    </w:rPr>
  </w:style>
  <w:style w:type="paragraph" w:customStyle="1" w:styleId="TableBold">
    <w:name w:val="Table_Bold"/>
    <w:basedOn w:val="NormalBold"/>
    <w:rsid w:val="003A2E87"/>
    <w:pPr>
      <w:spacing w:before="20" w:after="20"/>
    </w:pPr>
  </w:style>
  <w:style w:type="paragraph" w:customStyle="1" w:styleId="TableTextitalic">
    <w:name w:val="Table_Text_italic"/>
    <w:basedOn w:val="TableText"/>
    <w:link w:val="TableTextitalicChar"/>
    <w:rsid w:val="000F6599"/>
    <w:pPr>
      <w:ind w:left="0"/>
    </w:pPr>
    <w:rPr>
      <w:i/>
      <w:szCs w:val="18"/>
    </w:rPr>
  </w:style>
  <w:style w:type="character" w:customStyle="1" w:styleId="TableTextChar">
    <w:name w:val="Table_Text Char"/>
    <w:basedOn w:val="NormalTextChar"/>
    <w:link w:val="TableText"/>
    <w:rsid w:val="000F6599"/>
    <w:rPr>
      <w:rFonts w:ascii="Arial" w:hAnsi="Arial" w:cs="Arial"/>
      <w:sz w:val="18"/>
      <w:lang w:val="en-GB" w:eastAsia="de-CH" w:bidi="ar-SA"/>
    </w:rPr>
  </w:style>
  <w:style w:type="character" w:customStyle="1" w:styleId="TableTextitalicChar">
    <w:name w:val="Table_Text_italic Char"/>
    <w:basedOn w:val="TableTextChar"/>
    <w:link w:val="TableTextitalic"/>
    <w:rsid w:val="000F6599"/>
    <w:rPr>
      <w:rFonts w:ascii="Arial" w:hAnsi="Arial" w:cs="Arial"/>
      <w:i/>
      <w:sz w:val="18"/>
      <w:szCs w:val="18"/>
      <w:lang w:val="en-GB" w:eastAsia="de-CH" w:bidi="ar-SA"/>
    </w:rPr>
  </w:style>
  <w:style w:type="paragraph" w:customStyle="1" w:styleId="ReferenciesTitle">
    <w:name w:val="Referencies_Title"/>
    <w:basedOn w:val="NormalText"/>
    <w:rsid w:val="000F6599"/>
    <w:pPr>
      <w:tabs>
        <w:tab w:val="left" w:pos="5126"/>
        <w:tab w:val="left" w:pos="7229"/>
      </w:tabs>
    </w:pPr>
    <w:rPr>
      <w:i/>
      <w:iCs/>
      <w:color w:val="808080"/>
      <w:sz w:val="18"/>
    </w:rPr>
  </w:style>
  <w:style w:type="paragraph" w:customStyle="1" w:styleId="TableBoldmiddle">
    <w:name w:val="Table_Bold_middle"/>
    <w:basedOn w:val="TableBold"/>
    <w:rsid w:val="00554177"/>
    <w:pPr>
      <w:jc w:val="center"/>
    </w:pPr>
  </w:style>
  <w:style w:type="paragraph" w:customStyle="1" w:styleId="HistoryTableHeader">
    <w:name w:val="History_Table_Header"/>
    <w:basedOn w:val="a"/>
    <w:link w:val="HistoryTableHeaderChar"/>
    <w:rsid w:val="00CD3E12"/>
    <w:pPr>
      <w:spacing w:before="40" w:after="40"/>
    </w:pPr>
    <w:rPr>
      <w:sz w:val="16"/>
    </w:rPr>
  </w:style>
  <w:style w:type="paragraph" w:customStyle="1" w:styleId="HistoryTableTextvert">
    <w:name w:val="History_Table_Text_vert"/>
    <w:basedOn w:val="HistoryTableHeader"/>
    <w:link w:val="HistoryTableTextvertChar"/>
    <w:rsid w:val="000C1B47"/>
    <w:pPr>
      <w:jc w:val="center"/>
    </w:pPr>
  </w:style>
  <w:style w:type="paragraph" w:customStyle="1" w:styleId="HistoryTableTexthor">
    <w:name w:val="History_Table_Text_hor"/>
    <w:basedOn w:val="HistoryTableHeader"/>
    <w:rsid w:val="000C1B47"/>
    <w:pPr>
      <w:framePr w:hSpace="180" w:wrap="around" w:vAnchor="text" w:hAnchor="margin" w:xAlign="center" w:y="154"/>
      <w:spacing w:after="0"/>
      <w:suppressOverlap/>
      <w:jc w:val="center"/>
    </w:pPr>
    <w:rPr>
      <w:szCs w:val="16"/>
      <w:lang w:val="en-GB"/>
    </w:rPr>
  </w:style>
  <w:style w:type="paragraph" w:customStyle="1" w:styleId="HistoryTableTexthorBold">
    <w:name w:val="History_Table_Text_hor_Bold"/>
    <w:basedOn w:val="HistoryTableTexthor"/>
    <w:rsid w:val="000C1B47"/>
    <w:pPr>
      <w:framePr w:wrap="around"/>
    </w:pPr>
    <w:rPr>
      <w:b/>
      <w:sz w:val="18"/>
    </w:rPr>
  </w:style>
  <w:style w:type="paragraph" w:customStyle="1" w:styleId="HistoryTableTextvertBold">
    <w:name w:val="History_Table_Text_vert_Bold"/>
    <w:basedOn w:val="HistoryTableTextvert"/>
    <w:rsid w:val="000C1B47"/>
    <w:rPr>
      <w:b/>
      <w:sz w:val="18"/>
    </w:rPr>
  </w:style>
  <w:style w:type="character" w:customStyle="1" w:styleId="HistoryTableHeaderChar">
    <w:name w:val="History_Table_Header Char"/>
    <w:basedOn w:val="a1"/>
    <w:link w:val="HistoryTableHeader"/>
    <w:rsid w:val="00CD3E12"/>
    <w:rPr>
      <w:rFonts w:ascii="Arial" w:hAnsi="Arial"/>
      <w:sz w:val="16"/>
      <w:lang w:val="en-GB" w:eastAsia="de-CH" w:bidi="ar-SA"/>
    </w:rPr>
  </w:style>
  <w:style w:type="character" w:customStyle="1" w:styleId="HistoryTableTextvertChar">
    <w:name w:val="History_Table_Text_vert Char"/>
    <w:basedOn w:val="HistoryTableHeaderChar"/>
    <w:link w:val="HistoryTableTextvert"/>
    <w:rsid w:val="000C1B47"/>
    <w:rPr>
      <w:rFonts w:ascii="Arial" w:hAnsi="Arial"/>
      <w:sz w:val="16"/>
      <w:lang w:val="en-GB" w:eastAsia="de-CH" w:bidi="ar-SA"/>
    </w:rPr>
  </w:style>
  <w:style w:type="paragraph" w:customStyle="1" w:styleId="HistoryTableText6pt">
    <w:name w:val="History_Table_Text_6pt"/>
    <w:basedOn w:val="HistoryTableTextvert"/>
    <w:link w:val="HistoryTableText6ptChar"/>
    <w:rsid w:val="000C1B47"/>
    <w:pPr>
      <w:framePr w:hSpace="180" w:wrap="around" w:vAnchor="text" w:hAnchor="margin" w:xAlign="center" w:y="154"/>
      <w:spacing w:after="0"/>
      <w:suppressOverlap/>
    </w:pPr>
    <w:rPr>
      <w:sz w:val="12"/>
    </w:rPr>
  </w:style>
  <w:style w:type="character" w:customStyle="1" w:styleId="HistoryTableText6ptChar">
    <w:name w:val="History_Table_Text_6pt Char"/>
    <w:basedOn w:val="HistoryTableTextvertChar"/>
    <w:link w:val="HistoryTableText6pt"/>
    <w:rsid w:val="000C1B47"/>
    <w:rPr>
      <w:rFonts w:ascii="Arial" w:hAnsi="Arial"/>
      <w:sz w:val="12"/>
      <w:lang w:val="en-GB" w:eastAsia="de-CH" w:bidi="ar-SA"/>
    </w:rPr>
  </w:style>
  <w:style w:type="paragraph" w:customStyle="1" w:styleId="HistoryTableHeader9pt">
    <w:name w:val="History_Table_Header_9pt"/>
    <w:basedOn w:val="HistoryTableHeader"/>
    <w:rsid w:val="00CD3E12"/>
    <w:rPr>
      <w:sz w:val="18"/>
    </w:rPr>
  </w:style>
  <w:style w:type="paragraph" w:customStyle="1" w:styleId="HistoryTableHead9ptBold">
    <w:name w:val="History_Table_Head_9pt_Bold"/>
    <w:basedOn w:val="HistoryTableHeader9pt"/>
    <w:rsid w:val="00CD3E12"/>
    <w:pPr>
      <w:framePr w:hSpace="180" w:wrap="around" w:vAnchor="text" w:hAnchor="margin" w:xAlign="center" w:y="154"/>
      <w:spacing w:before="0" w:after="0"/>
      <w:suppressOverlap/>
    </w:pPr>
    <w:rPr>
      <w:b/>
    </w:rPr>
  </w:style>
  <w:style w:type="paragraph" w:customStyle="1" w:styleId="DependenciesHeader">
    <w:name w:val="Dependencies_Header"/>
    <w:basedOn w:val="HistoryTableHeader9pt"/>
    <w:rsid w:val="00CC7072"/>
    <w:pPr>
      <w:framePr w:hSpace="180" w:wrap="around" w:vAnchor="text" w:hAnchor="margin" w:y="238"/>
      <w:spacing w:before="0" w:after="0" w:line="180" w:lineRule="exact"/>
      <w:ind w:left="113"/>
      <w:suppressOverlap/>
    </w:pPr>
  </w:style>
  <w:style w:type="character" w:customStyle="1" w:styleId="NormalTextBoldChar">
    <w:name w:val="Normal_Text_Bold Char"/>
    <w:basedOn w:val="NormalTextChar"/>
    <w:link w:val="NormalTextBold"/>
    <w:rsid w:val="003A3E3C"/>
    <w:rPr>
      <w:rFonts w:ascii="Arial" w:hAnsi="Arial" w:cs="Arial"/>
      <w:b/>
      <w:sz w:val="21"/>
      <w:lang w:val="en-GB" w:eastAsia="de-CH" w:bidi="ar-SA"/>
    </w:rPr>
  </w:style>
  <w:style w:type="paragraph" w:customStyle="1" w:styleId="NormalTextBoldItalic">
    <w:name w:val="Normal_Text_Bold_Italic"/>
    <w:basedOn w:val="NormalTextBold"/>
    <w:link w:val="NormalTextBoldItalicChar"/>
    <w:rsid w:val="003A3E3C"/>
    <w:rPr>
      <w:i/>
    </w:rPr>
  </w:style>
  <w:style w:type="character" w:customStyle="1" w:styleId="NormalBoldChar">
    <w:name w:val="Normal_Bold Char"/>
    <w:basedOn w:val="a1"/>
    <w:link w:val="NormalBold"/>
    <w:rsid w:val="003A3E3C"/>
    <w:rPr>
      <w:rFonts w:ascii="Arial" w:hAnsi="Arial" w:cs="Arial"/>
      <w:b/>
      <w:sz w:val="21"/>
      <w:lang w:val="en-GB" w:eastAsia="de-CH" w:bidi="ar-SA"/>
    </w:rPr>
  </w:style>
  <w:style w:type="character" w:customStyle="1" w:styleId="NormalTextBoldItalicChar">
    <w:name w:val="Normal_Text_Bold_Italic Char"/>
    <w:basedOn w:val="NormalTextBoldChar"/>
    <w:link w:val="NormalTextBoldItalic"/>
    <w:rsid w:val="003A3E3C"/>
    <w:rPr>
      <w:rFonts w:ascii="Arial" w:hAnsi="Arial" w:cs="Arial"/>
      <w:b/>
      <w:i/>
      <w:sz w:val="21"/>
      <w:lang w:val="en-GB" w:eastAsia="de-CH" w:bidi="ar-SA"/>
    </w:rPr>
  </w:style>
  <w:style w:type="paragraph" w:styleId="af2">
    <w:name w:val="Title"/>
    <w:basedOn w:val="a"/>
    <w:qFormat/>
    <w:rsid w:val="00876633"/>
    <w:pPr>
      <w:jc w:val="center"/>
    </w:pPr>
    <w:rPr>
      <w:b/>
      <w:sz w:val="48"/>
    </w:rPr>
  </w:style>
  <w:style w:type="paragraph" w:customStyle="1" w:styleId="StyleBodyTextArial">
    <w:name w:val="Style Body Text + Arial"/>
    <w:basedOn w:val="a0"/>
    <w:rsid w:val="00876633"/>
    <w:pPr>
      <w:tabs>
        <w:tab w:val="clear" w:pos="7938"/>
        <w:tab w:val="clear" w:pos="8505"/>
        <w:tab w:val="left" w:pos="1418"/>
      </w:tabs>
      <w:spacing w:after="120"/>
      <w:ind w:left="680" w:right="0"/>
    </w:pPr>
  </w:style>
  <w:style w:type="character" w:customStyle="1" w:styleId="StyleBodyTextArialChar">
    <w:name w:val="Style Body Text + Arial Char"/>
    <w:basedOn w:val="a1"/>
    <w:rsid w:val="00876633"/>
    <w:rPr>
      <w:rFonts w:ascii="Arial" w:hAnsi="Arial"/>
      <w:noProof w:val="0"/>
      <w:sz w:val="21"/>
      <w:lang w:val="de-CH" w:eastAsia="de-CH" w:bidi="ar-SA"/>
    </w:rPr>
  </w:style>
  <w:style w:type="character" w:styleId="af3">
    <w:name w:val="Strong"/>
    <w:basedOn w:val="a1"/>
    <w:qFormat/>
    <w:rsid w:val="00876633"/>
    <w:rPr>
      <w:b/>
    </w:rPr>
  </w:style>
  <w:style w:type="paragraph" w:customStyle="1" w:styleId="Titel1">
    <w:name w:val="Titel 1"/>
    <w:basedOn w:val="a"/>
    <w:next w:val="a"/>
    <w:rsid w:val="00876633"/>
    <w:pPr>
      <w:keepNext/>
      <w:spacing w:before="240" w:after="60"/>
    </w:pPr>
    <w:rPr>
      <w:b/>
      <w:kern w:val="28"/>
      <w:sz w:val="48"/>
      <w:lang w:eastAsia="de-DE"/>
    </w:rPr>
  </w:style>
  <w:style w:type="paragraph" w:styleId="23">
    <w:name w:val="index 2"/>
    <w:basedOn w:val="a"/>
    <w:next w:val="a"/>
    <w:autoRedefine/>
    <w:semiHidden/>
    <w:rsid w:val="00876633"/>
    <w:pPr>
      <w:ind w:left="400" w:hanging="200"/>
    </w:pPr>
    <w:rPr>
      <w:rFonts w:ascii="Times New Roman" w:hAnsi="Times New Roman"/>
      <w:sz w:val="18"/>
      <w:szCs w:val="18"/>
    </w:rPr>
  </w:style>
  <w:style w:type="paragraph" w:styleId="10">
    <w:name w:val="index 1"/>
    <w:basedOn w:val="a"/>
    <w:next w:val="a"/>
    <w:autoRedefine/>
    <w:semiHidden/>
    <w:rsid w:val="005965BA"/>
    <w:pPr>
      <w:ind w:left="200" w:hanging="200"/>
    </w:pPr>
    <w:rPr>
      <w:rFonts w:ascii="Times New Roman" w:hAnsi="Times New Roman"/>
      <w:sz w:val="18"/>
      <w:szCs w:val="18"/>
    </w:rPr>
  </w:style>
  <w:style w:type="paragraph" w:styleId="30">
    <w:name w:val="index 3"/>
    <w:basedOn w:val="a"/>
    <w:next w:val="a"/>
    <w:autoRedefine/>
    <w:semiHidden/>
    <w:rsid w:val="00876633"/>
    <w:pPr>
      <w:ind w:left="600" w:hanging="200"/>
    </w:pPr>
    <w:rPr>
      <w:rFonts w:ascii="Times New Roman" w:hAnsi="Times New Roman"/>
      <w:sz w:val="18"/>
      <w:szCs w:val="18"/>
    </w:rPr>
  </w:style>
  <w:style w:type="paragraph" w:styleId="40">
    <w:name w:val="index 4"/>
    <w:basedOn w:val="a"/>
    <w:next w:val="a"/>
    <w:autoRedefine/>
    <w:semiHidden/>
    <w:rsid w:val="00876633"/>
    <w:pPr>
      <w:ind w:left="800" w:hanging="200"/>
    </w:pPr>
    <w:rPr>
      <w:rFonts w:ascii="Times New Roman" w:hAnsi="Times New Roman"/>
      <w:sz w:val="18"/>
      <w:szCs w:val="18"/>
    </w:rPr>
  </w:style>
  <w:style w:type="paragraph" w:styleId="50">
    <w:name w:val="index 5"/>
    <w:basedOn w:val="a"/>
    <w:next w:val="a"/>
    <w:autoRedefine/>
    <w:semiHidden/>
    <w:rsid w:val="00876633"/>
    <w:pPr>
      <w:ind w:left="1000" w:hanging="200"/>
    </w:pPr>
    <w:rPr>
      <w:rFonts w:ascii="Times New Roman" w:hAnsi="Times New Roman"/>
      <w:sz w:val="18"/>
      <w:szCs w:val="18"/>
    </w:rPr>
  </w:style>
  <w:style w:type="paragraph" w:styleId="60">
    <w:name w:val="index 6"/>
    <w:basedOn w:val="a"/>
    <w:next w:val="a"/>
    <w:autoRedefine/>
    <w:semiHidden/>
    <w:rsid w:val="00876633"/>
    <w:pPr>
      <w:ind w:left="1200" w:hanging="200"/>
    </w:pPr>
    <w:rPr>
      <w:rFonts w:ascii="Times New Roman" w:hAnsi="Times New Roman"/>
      <w:sz w:val="18"/>
      <w:szCs w:val="18"/>
    </w:rPr>
  </w:style>
  <w:style w:type="paragraph" w:styleId="70">
    <w:name w:val="index 7"/>
    <w:basedOn w:val="a"/>
    <w:next w:val="a"/>
    <w:autoRedefine/>
    <w:semiHidden/>
    <w:rsid w:val="00876633"/>
    <w:pPr>
      <w:ind w:left="1400" w:hanging="200"/>
    </w:pPr>
    <w:rPr>
      <w:rFonts w:ascii="Times New Roman" w:hAnsi="Times New Roman"/>
      <w:sz w:val="18"/>
      <w:szCs w:val="18"/>
    </w:rPr>
  </w:style>
  <w:style w:type="paragraph" w:styleId="80">
    <w:name w:val="index 8"/>
    <w:basedOn w:val="a"/>
    <w:next w:val="a"/>
    <w:autoRedefine/>
    <w:semiHidden/>
    <w:rsid w:val="00876633"/>
    <w:pPr>
      <w:ind w:left="1600" w:hanging="200"/>
    </w:pPr>
    <w:rPr>
      <w:rFonts w:ascii="Times New Roman" w:hAnsi="Times New Roman"/>
      <w:sz w:val="18"/>
      <w:szCs w:val="18"/>
    </w:rPr>
  </w:style>
  <w:style w:type="paragraph" w:styleId="90">
    <w:name w:val="index 9"/>
    <w:basedOn w:val="a"/>
    <w:next w:val="a"/>
    <w:autoRedefine/>
    <w:semiHidden/>
    <w:rsid w:val="00876633"/>
    <w:pPr>
      <w:ind w:left="1800" w:hanging="200"/>
    </w:pPr>
    <w:rPr>
      <w:rFonts w:ascii="Times New Roman" w:hAnsi="Times New Roman"/>
      <w:sz w:val="18"/>
      <w:szCs w:val="18"/>
    </w:rPr>
  </w:style>
  <w:style w:type="paragraph" w:styleId="af4">
    <w:name w:val="index heading"/>
    <w:basedOn w:val="a"/>
    <w:next w:val="10"/>
    <w:semiHidden/>
    <w:rsid w:val="00876633"/>
    <w:pPr>
      <w:spacing w:before="240" w:after="120"/>
      <w:ind w:left="140"/>
    </w:pPr>
    <w:rPr>
      <w:rFonts w:ascii="Arial" w:hAnsi="Arial" w:cs="Arial"/>
      <w:b/>
      <w:bCs/>
      <w:sz w:val="28"/>
      <w:szCs w:val="28"/>
    </w:rPr>
  </w:style>
  <w:style w:type="character" w:styleId="af5">
    <w:name w:val="line number"/>
    <w:basedOn w:val="a1"/>
    <w:rsid w:val="00876633"/>
  </w:style>
  <w:style w:type="numbering" w:styleId="111111">
    <w:name w:val="Outline List 2"/>
    <w:basedOn w:val="a3"/>
    <w:rsid w:val="00876633"/>
    <w:pPr>
      <w:numPr>
        <w:numId w:val="32"/>
      </w:numPr>
    </w:pPr>
  </w:style>
  <w:style w:type="character" w:customStyle="1" w:styleId="22">
    <w:name w:val="正文文本 2 字符"/>
    <w:basedOn w:val="a1"/>
    <w:link w:val="21"/>
    <w:rsid w:val="00876633"/>
    <w:rPr>
      <w:rFonts w:ascii="Arial" w:hAnsi="Arial"/>
      <w:sz w:val="21"/>
      <w:lang w:val="en-GB" w:eastAsia="de-CH" w:bidi="ar-SA"/>
    </w:rPr>
  </w:style>
  <w:style w:type="character" w:customStyle="1" w:styleId="af0">
    <w:name w:val="题注 字符"/>
    <w:basedOn w:val="a1"/>
    <w:link w:val="af"/>
    <w:rsid w:val="00876633"/>
    <w:rPr>
      <w:rFonts w:ascii="Arial" w:hAnsi="Arial"/>
      <w:b/>
      <w:bCs/>
      <w:lang w:val="en-GB" w:eastAsia="de-CH" w:bidi="ar-SA"/>
    </w:rPr>
  </w:style>
  <w:style w:type="paragraph" w:customStyle="1" w:styleId="NormalText18">
    <w:name w:val="Normal Text + 18"/>
    <w:basedOn w:val="NormalText"/>
    <w:rsid w:val="00F22964"/>
    <w:pPr>
      <w:spacing w:after="360"/>
    </w:pPr>
    <w:rPr>
      <w:rFonts w:eastAsia="MS Mincho"/>
      <w:szCs w:val="22"/>
    </w:rPr>
  </w:style>
  <w:style w:type="paragraph" w:customStyle="1" w:styleId="NormalText18Before">
    <w:name w:val="Normal Text 18 Before"/>
    <w:basedOn w:val="NormalText"/>
    <w:rsid w:val="00F22964"/>
    <w:pPr>
      <w:spacing w:before="360"/>
    </w:pPr>
    <w:rPr>
      <w:rFonts w:eastAsia="MS Mincho"/>
    </w:rPr>
  </w:style>
  <w:style w:type="paragraph" w:customStyle="1" w:styleId="Style1">
    <w:name w:val="Style1"/>
    <w:basedOn w:val="NormalText"/>
    <w:rsid w:val="00454C5E"/>
    <w:pPr>
      <w:spacing w:before="240"/>
    </w:pPr>
    <w:rPr>
      <w:rFonts w:eastAsia="MS Mincho"/>
    </w:rPr>
  </w:style>
  <w:style w:type="character" w:styleId="af6">
    <w:name w:val="Unresolved Mention"/>
    <w:basedOn w:val="a1"/>
    <w:uiPriority w:val="99"/>
    <w:semiHidden/>
    <w:unhideWhenUsed/>
    <w:rsid w:val="00C664C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1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1"/>
    <w:link w:val="HTML"/>
    <w:uiPriority w:val="99"/>
    <w:rsid w:val="00713E3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64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ownload.qt.io/archive/q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02%20Vorlagen\Betrieb\Kundenprojekte\QMF150EN_5_xxxx_xxx_xxRxx-ReleaseNote_Ax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A7C5-006C-4297-90B5-FDC3FBE8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QMF150EN_5_xxxx_xxx_xxRxx-ReleaseNote_Axx.dot</Template>
  <TotalTime>0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</vt:lpstr>
    </vt:vector>
  </TitlesOfParts>
  <Company>HaslerRail AG</Company>
  <LinksUpToDate>false</LinksUpToDate>
  <CharactersWithSpaces>5823</CharactersWithSpaces>
  <SharedDoc>false</SharedDoc>
  <HLinks>
    <vt:vector size="342" baseType="variant">
      <vt:variant>
        <vt:i4>1310779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_Toc259783824</vt:lpwstr>
      </vt:variant>
      <vt:variant>
        <vt:i4>1310779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_Toc259783823</vt:lpwstr>
      </vt:variant>
      <vt:variant>
        <vt:i4>1310779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_Toc259783822</vt:lpwstr>
      </vt:variant>
      <vt:variant>
        <vt:i4>1310779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_Toc259783821</vt:lpwstr>
      </vt:variant>
      <vt:variant>
        <vt:i4>1310779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_Toc259783820</vt:lpwstr>
      </vt:variant>
      <vt:variant>
        <vt:i4>1507387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_Toc259783819</vt:lpwstr>
      </vt:variant>
      <vt:variant>
        <vt:i4>1507387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_Toc259783818</vt:lpwstr>
      </vt:variant>
      <vt:variant>
        <vt:i4>1507387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_Toc259783817</vt:lpwstr>
      </vt:variant>
      <vt:variant>
        <vt:i4>1507387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_Toc259783816</vt:lpwstr>
      </vt:variant>
      <vt:variant>
        <vt:i4>1507387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_Toc259783815</vt:lpwstr>
      </vt:variant>
      <vt:variant>
        <vt:i4>1507387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_Toc259783814</vt:lpwstr>
      </vt:variant>
      <vt:variant>
        <vt:i4>1507387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_Toc259783813</vt:lpwstr>
      </vt:variant>
      <vt:variant>
        <vt:i4>1507387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_Toc259783812</vt:lpwstr>
      </vt:variant>
      <vt:variant>
        <vt:i4>1507387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_Toc259783811</vt:lpwstr>
      </vt:variant>
      <vt:variant>
        <vt:i4>1507387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_Toc259783810</vt:lpwstr>
      </vt:variant>
      <vt:variant>
        <vt:i4>1441851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_Toc259783809</vt:lpwstr>
      </vt:variant>
      <vt:variant>
        <vt:i4>1441851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_Toc259783808</vt:lpwstr>
      </vt:variant>
      <vt:variant>
        <vt:i4>1441851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_Toc259783807</vt:lpwstr>
      </vt:variant>
      <vt:variant>
        <vt:i4>1441851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_Toc259783806</vt:lpwstr>
      </vt:variant>
      <vt:variant>
        <vt:i4>1441851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_Toc259783805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_Toc259783804</vt:lpwstr>
      </vt:variant>
      <vt:variant>
        <vt:i4>1441851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_Toc259783803</vt:lpwstr>
      </vt:variant>
      <vt:variant>
        <vt:i4>1441851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_Toc259783802</vt:lpwstr>
      </vt:variant>
      <vt:variant>
        <vt:i4>1441851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_Toc259783801</vt:lpwstr>
      </vt:variant>
      <vt:variant>
        <vt:i4>1441851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_Toc259783800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_Toc259783799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_Toc259783798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_Toc259783797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_Toc259783796</vt:lpwstr>
      </vt:variant>
      <vt:variant>
        <vt:i4>2031668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_Toc259783795</vt:lpwstr>
      </vt:variant>
      <vt:variant>
        <vt:i4>2031668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_Toc259783794</vt:lpwstr>
      </vt:variant>
      <vt:variant>
        <vt:i4>2031668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_Toc259783793</vt:lpwstr>
      </vt:variant>
      <vt:variant>
        <vt:i4>2031668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_Toc259783792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_Toc259783791</vt:lpwstr>
      </vt:variant>
      <vt:variant>
        <vt:i4>2031668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_Toc259783790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_Toc259783789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_Toc259783788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_Toc259783787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_Toc259783786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_Toc259783785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_Toc259783784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_Toc259783783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_Toc259783782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_Toc259783781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_Toc259783780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_Toc259783779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_Toc259783778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_Toc259783777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_Toc259783776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_Toc259783775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_Toc259783774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_Toc259783773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_Toc259783772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_Toc259783771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_Toc259783770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_Toc259783769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_Toc259783768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subject>TELOC family</dc:subject>
  <dc:creator>gaugler</dc:creator>
  <cp:keywords/>
  <dc:description/>
  <cp:lastModifiedBy>o_k vincent</cp:lastModifiedBy>
  <cp:revision>7</cp:revision>
  <cp:lastPrinted>2010-04-23T03:46:00Z</cp:lastPrinted>
  <dcterms:created xsi:type="dcterms:W3CDTF">2020-11-12T02:34:00Z</dcterms:created>
  <dcterms:modified xsi:type="dcterms:W3CDTF">2020-11-12T05:14:00Z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Project Engineering</vt:lpwstr>
  </property>
</Properties>
</file>